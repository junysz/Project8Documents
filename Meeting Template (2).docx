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C0" w:rsidRDefault="003201C0">
      <w:pPr>
        <w:pStyle w:val="Title"/>
      </w:pPr>
      <w:sdt>
        <w:sdtPr>
          <w:id w:val="745540532"/>
          <w:placeholder>
            <w:docPart w:val="E0D3A44621D947C182A7421202939CB3"/>
          </w:placeholder>
          <w:showingPlcHdr/>
        </w:sdtPr>
        <w:sdtContent>
          <w:r w:rsidR="00005589">
            <w:t>[Meeting Title]</w:t>
          </w:r>
        </w:sdtContent>
      </w:sdt>
      <w:r w:rsidR="00005589">
        <w:t xml:space="preserve"> |MINUTES</w:t>
      </w:r>
    </w:p>
    <w:p w:rsidR="003201C0" w:rsidRDefault="00005589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A5F5E2FCA932481C8631AB6D4C56C4D7"/>
          </w:placeholder>
          <w:showingPlcHdr/>
          <w:date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[Date | time]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F49BF486D82D4A6EA5A46A790915CCAC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[Location]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5400"/>
        <w:gridCol w:w="5400"/>
      </w:tblGrid>
      <w:tr w:rsidR="003201C0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07"/>
              <w:gridCol w:w="2983"/>
            </w:tblGrid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BCD52847EA34F0B8CECD8E1D385D573"/>
                  </w:placeholder>
                  <w:showingPlcHdr/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005589">
                      <w:pPr>
                        <w:spacing w:after="0"/>
                      </w:pPr>
                      <w:r>
                        <w:t>[Name]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C3D164E6260F4785BF01DCB8A153D158"/>
                  </w:placeholder>
                  <w:showingPlcHdr/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005589">
                      <w:pPr>
                        <w:spacing w:after="0"/>
                      </w:pPr>
                      <w:r>
                        <w:t>[Purpose]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BCD52847EA34F0B8CECD8E1D385D573"/>
                  </w:placeholder>
                  <w:showingPlcHdr/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005589">
                      <w:pPr>
                        <w:spacing w:after="0"/>
                      </w:pPr>
                      <w:r>
                        <w:t>[Name]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BCD52847EA34F0B8CECD8E1D385D573"/>
                  </w:placeholder>
                  <w:showingPlcHdr/>
                </w:sdtPr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3201C0" w:rsidRDefault="00005589">
                      <w:pPr>
                        <w:spacing w:after="0"/>
                      </w:pPr>
                      <w:r>
                        <w:t>[Name]</w:t>
                      </w:r>
                    </w:p>
                  </w:tc>
                </w:sdtContent>
              </w:sdt>
            </w:tr>
            <w:tr w:rsidR="003201C0">
              <w:tc>
                <w:tcPr>
                  <w:tcW w:w="2311" w:type="dxa"/>
                  <w:tcBorders>
                    <w:left w:val="nil"/>
                  </w:tcBorders>
                </w:tcPr>
                <w:p w:rsidR="003201C0" w:rsidRDefault="00005589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0BCD52847EA34F0B8CECD8E1D385D573"/>
                    </w:placeholder>
                    <w:showingPlcHdr/>
                  </w:sdtPr>
                  <w:sdtContent>
                    <w:p w:rsidR="003201C0" w:rsidRDefault="00005589">
                      <w:pPr>
                        <w:spacing w:after="0"/>
                      </w:pPr>
                      <w:r>
                        <w:t>[Name]</w:t>
                      </w:r>
                    </w:p>
                  </w:sdtContent>
                </w:sdt>
              </w:tc>
            </w:tr>
          </w:tbl>
          <w:p w:rsidR="003201C0" w:rsidRDefault="003201C0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00"/>
            </w:tblGrid>
            <w:tr w:rsidR="003201C0">
              <w:tc>
                <w:tcPr>
                  <w:tcW w:w="5361" w:type="dxa"/>
                </w:tcPr>
                <w:p w:rsidR="003201C0" w:rsidRDefault="00005589">
                  <w:pPr>
                    <w:spacing w:after="0"/>
                  </w:pPr>
                  <w:r>
                    <w:t>Attendees</w:t>
                  </w:r>
                </w:p>
                <w:p w:rsidR="003201C0" w:rsidRDefault="003201C0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EC4AD316F1E34DA6B769B3B2DD94EE8E"/>
                      </w:placeholder>
                      <w:showingPlcHdr/>
                    </w:sdtPr>
                    <w:sdtContent>
                      <w:r w:rsidR="00005589">
                        <w:t>[Attendees]</w:t>
                      </w:r>
                    </w:sdtContent>
                  </w:sdt>
                </w:p>
              </w:tc>
            </w:tr>
          </w:tbl>
          <w:p w:rsidR="003201C0" w:rsidRDefault="003201C0">
            <w:pPr>
              <w:spacing w:after="0"/>
            </w:pPr>
          </w:p>
        </w:tc>
      </w:tr>
    </w:tbl>
    <w:p w:rsidR="003201C0" w:rsidRDefault="00005589">
      <w:pPr>
        <w:pStyle w:val="Heading1"/>
      </w:pPr>
      <w:r>
        <w:t>Agenda topics</w:t>
      </w:r>
    </w:p>
    <w:p w:rsidR="003201C0" w:rsidRDefault="00005589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6BEA59F6A9EE465FB987E6A00576BE86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[Time]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6ECFD715636F41BAB0677D978656B82C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[Topic]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6687B180AA304FA3A4EA62C82B18F29E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[Name]</w:t>
          </w:r>
        </w:sdtContent>
      </w:sdt>
    </w:p>
    <w:p w:rsidR="003201C0" w:rsidRDefault="00005589">
      <w:r>
        <w:t>Discussion</w:t>
      </w:r>
      <w:sdt>
        <w:sdtPr>
          <w:id w:val="983351720"/>
          <w:placeholder>
            <w:docPart w:val="5FFF78CBC80B475380BDB6CC186E29C2"/>
          </w:placeholder>
          <w:showingPlcHdr/>
        </w:sdtPr>
        <w:sdtContent>
          <w:r>
            <w:t>[Conversation]</w:t>
          </w:r>
        </w:sdtContent>
      </w:sdt>
    </w:p>
    <w:p w:rsidR="003201C0" w:rsidRDefault="00005589">
      <w:r>
        <w:t>Conclusion</w:t>
      </w:r>
      <w:sdt>
        <w:sdtPr>
          <w:id w:val="-1232158815"/>
          <w:placeholder>
            <w:docPart w:val="605BE8720F904355BE2FF98689101BA7"/>
          </w:placeholder>
          <w:showingPlcHdr/>
        </w:sdtPr>
        <w:sdtContent>
          <w:r>
            <w:t>[Closing]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6300"/>
        <w:gridCol w:w="2250"/>
        <w:gridCol w:w="2250"/>
      </w:tblGrid>
      <w:tr w:rsidR="003201C0">
        <w:trPr>
          <w:tblHeader/>
        </w:trPr>
        <w:tc>
          <w:tcPr>
            <w:tcW w:w="6300" w:type="dxa"/>
          </w:tcPr>
          <w:p w:rsidR="003201C0" w:rsidRDefault="00005589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Deadline</w:t>
            </w:r>
          </w:p>
        </w:tc>
      </w:tr>
      <w:tr w:rsidR="003201C0">
        <w:sdt>
          <w:sdtPr>
            <w:id w:val="-2051980392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1861236787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1322465947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  <w:tr w:rsidR="003201C0">
        <w:sdt>
          <w:sdtPr>
            <w:id w:val="1997984982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2122103617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-2087677128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p w:rsidR="003201C0" w:rsidRDefault="00005589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825570311"/>
          <w:placeholder>
            <w:docPart w:val="6BEA59F6A9EE465FB987E6A00576BE86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[Time]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55380706"/>
          <w:placeholder>
            <w:docPart w:val="6ECFD715636F41BAB0677D978656B82C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[Topic]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396180210"/>
          <w:placeholder>
            <w:docPart w:val="6687B180AA304FA3A4EA62C82B18F29E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[Name]</w:t>
          </w:r>
        </w:sdtContent>
      </w:sdt>
    </w:p>
    <w:p w:rsidR="003201C0" w:rsidRDefault="00005589">
      <w:r>
        <w:t>Discussion</w:t>
      </w:r>
      <w:sdt>
        <w:sdtPr>
          <w:id w:val="-1280257872"/>
          <w:placeholder>
            <w:docPart w:val="5FFF78CBC80B475380BDB6CC186E29C2"/>
          </w:placeholder>
          <w:showingPlcHdr/>
        </w:sdtPr>
        <w:sdtContent>
          <w:r>
            <w:t>[Conversation]</w:t>
          </w:r>
        </w:sdtContent>
      </w:sdt>
    </w:p>
    <w:p w:rsidR="003201C0" w:rsidRDefault="00005589">
      <w:r>
        <w:t>Conclusion</w:t>
      </w:r>
      <w:sdt>
        <w:sdtPr>
          <w:id w:val="1406334029"/>
          <w:placeholder>
            <w:docPart w:val="605BE8720F904355BE2FF98689101BA7"/>
          </w:placeholder>
          <w:showingPlcHdr/>
        </w:sdtPr>
        <w:sdtContent>
          <w:r>
            <w:t>[Closing]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6300"/>
        <w:gridCol w:w="2250"/>
        <w:gridCol w:w="2250"/>
      </w:tblGrid>
      <w:tr w:rsidR="003201C0">
        <w:trPr>
          <w:tblHeader/>
        </w:trPr>
        <w:tc>
          <w:tcPr>
            <w:tcW w:w="6300" w:type="dxa"/>
          </w:tcPr>
          <w:p w:rsidR="003201C0" w:rsidRDefault="00005589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Deadline</w:t>
            </w:r>
          </w:p>
        </w:tc>
      </w:tr>
      <w:tr w:rsidR="003201C0">
        <w:sdt>
          <w:sdtPr>
            <w:id w:val="-1863120503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280078086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-175120888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 xml:space="preserve">[Date | </w:t>
                </w:r>
                <w:r>
                  <w:t>time]</w:t>
                </w:r>
              </w:p>
            </w:tc>
          </w:sdtContent>
        </w:sdt>
      </w:tr>
      <w:tr w:rsidR="003201C0">
        <w:sdt>
          <w:sdtPr>
            <w:id w:val="924690791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1143921603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593749069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p w:rsidR="003201C0" w:rsidRDefault="00005589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787192814"/>
          <w:placeholder>
            <w:docPart w:val="6BEA59F6A9EE465FB987E6A00576BE86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[Time]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1436948575"/>
          <w:placeholder>
            <w:docPart w:val="6ECFD715636F41BAB0677D978656B82C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[Topic]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824712874"/>
          <w:placeholder>
            <w:docPart w:val="6687B180AA304FA3A4EA62C82B18F29E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[Name]</w:t>
          </w:r>
        </w:sdtContent>
      </w:sdt>
    </w:p>
    <w:p w:rsidR="003201C0" w:rsidRDefault="00005589">
      <w:r>
        <w:t>Discussion</w:t>
      </w:r>
      <w:sdt>
        <w:sdtPr>
          <w:id w:val="-1376999390"/>
          <w:placeholder>
            <w:docPart w:val="5FFF78CBC80B475380BDB6CC186E29C2"/>
          </w:placeholder>
          <w:showingPlcHdr/>
        </w:sdtPr>
        <w:sdtContent>
          <w:r>
            <w:t>[Conversation]</w:t>
          </w:r>
        </w:sdtContent>
      </w:sdt>
    </w:p>
    <w:p w:rsidR="003201C0" w:rsidRDefault="00005589">
      <w:r>
        <w:t>Conclusion</w:t>
      </w:r>
      <w:sdt>
        <w:sdtPr>
          <w:id w:val="1885980325"/>
          <w:placeholder>
            <w:docPart w:val="605BE8720F904355BE2FF98689101BA7"/>
          </w:placeholder>
          <w:showingPlcHdr/>
        </w:sdtPr>
        <w:sdtContent>
          <w:r>
            <w:t>[Closing]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6300"/>
        <w:gridCol w:w="2250"/>
        <w:gridCol w:w="2250"/>
      </w:tblGrid>
      <w:tr w:rsidR="003201C0">
        <w:trPr>
          <w:tblHeader/>
        </w:trPr>
        <w:tc>
          <w:tcPr>
            <w:tcW w:w="6300" w:type="dxa"/>
          </w:tcPr>
          <w:p w:rsidR="003201C0" w:rsidRDefault="00005589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Deadline</w:t>
            </w:r>
          </w:p>
        </w:tc>
      </w:tr>
      <w:tr w:rsidR="003201C0">
        <w:sdt>
          <w:sdtPr>
            <w:id w:val="137700020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-1851939870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1926693023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  <w:tr w:rsidR="003201C0">
        <w:sdt>
          <w:sdtPr>
            <w:id w:val="798041499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-418639239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-12148702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p w:rsidR="003201C0" w:rsidRDefault="00005589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672635776"/>
          <w:placeholder>
            <w:docPart w:val="6BEA59F6A9EE465FB987E6A00576BE86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[Time]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2114889280"/>
          <w:placeholder>
            <w:docPart w:val="6ECFD715636F41BAB0677D978656B82C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[Topic]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973401088"/>
          <w:placeholder>
            <w:docPart w:val="6687B180AA304FA3A4EA62C82B18F29E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[Name]</w:t>
          </w:r>
        </w:sdtContent>
      </w:sdt>
    </w:p>
    <w:p w:rsidR="003201C0" w:rsidRDefault="00005589">
      <w:r>
        <w:t>Discussion</w:t>
      </w:r>
      <w:sdt>
        <w:sdtPr>
          <w:id w:val="-1924413289"/>
          <w:placeholder>
            <w:docPart w:val="5FFF78CBC80B475380BDB6CC186E29C2"/>
          </w:placeholder>
          <w:showingPlcHdr/>
        </w:sdtPr>
        <w:sdtContent>
          <w:r>
            <w:t>[Conversation]</w:t>
          </w:r>
        </w:sdtContent>
      </w:sdt>
    </w:p>
    <w:p w:rsidR="003201C0" w:rsidRDefault="00005589">
      <w:r>
        <w:t>Conclusion</w:t>
      </w:r>
      <w:sdt>
        <w:sdtPr>
          <w:id w:val="-1420016102"/>
          <w:placeholder>
            <w:docPart w:val="605BE8720F904355BE2FF98689101BA7"/>
          </w:placeholder>
          <w:showingPlcHdr/>
        </w:sdtPr>
        <w:sdtContent>
          <w:r>
            <w:t>[Closing]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6300"/>
        <w:gridCol w:w="2250"/>
        <w:gridCol w:w="2250"/>
      </w:tblGrid>
      <w:tr w:rsidR="003201C0">
        <w:trPr>
          <w:tblHeader/>
        </w:trPr>
        <w:tc>
          <w:tcPr>
            <w:tcW w:w="6300" w:type="dxa"/>
          </w:tcPr>
          <w:p w:rsidR="003201C0" w:rsidRDefault="00005589">
            <w:pPr>
              <w:pStyle w:val="Heading2"/>
              <w:spacing w:after="0"/>
            </w:pPr>
            <w:r>
              <w:lastRenderedPageBreak/>
              <w:t>Action items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Deadline</w:t>
            </w:r>
          </w:p>
        </w:tc>
      </w:tr>
      <w:tr w:rsidR="003201C0">
        <w:sdt>
          <w:sdtPr>
            <w:id w:val="-1307547848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866105754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-1261134224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  <w:tr w:rsidR="003201C0">
        <w:sdt>
          <w:sdtPr>
            <w:id w:val="-1720201423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-369681469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1246293891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p w:rsidR="003201C0" w:rsidRDefault="00005589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652450074"/>
          <w:placeholder>
            <w:docPart w:val="6BEA59F6A9EE465FB987E6A00576BE86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[Time]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598803773"/>
          <w:placeholder>
            <w:docPart w:val="6ECFD715636F41BAB0677D978656B82C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[Topic]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760553677"/>
          <w:placeholder>
            <w:docPart w:val="6687B180AA304FA3A4EA62C82B18F29E"/>
          </w:placeholder>
          <w:showingPlcHdr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[Name]</w:t>
          </w:r>
        </w:sdtContent>
      </w:sdt>
    </w:p>
    <w:p w:rsidR="003201C0" w:rsidRDefault="00005589">
      <w:r>
        <w:t>Discussion</w:t>
      </w:r>
      <w:sdt>
        <w:sdtPr>
          <w:id w:val="534157840"/>
          <w:placeholder>
            <w:docPart w:val="5FFF78CBC80B475380BDB6CC186E29C2"/>
          </w:placeholder>
          <w:showingPlcHdr/>
        </w:sdtPr>
        <w:sdtContent>
          <w:r>
            <w:t>[Conversation]</w:t>
          </w:r>
        </w:sdtContent>
      </w:sdt>
    </w:p>
    <w:p w:rsidR="003201C0" w:rsidRDefault="00005589">
      <w:r>
        <w:t>Conclusion</w:t>
      </w:r>
      <w:sdt>
        <w:sdtPr>
          <w:id w:val="-1286728111"/>
          <w:placeholder>
            <w:docPart w:val="605BE8720F904355BE2FF98689101BA7"/>
          </w:placeholder>
          <w:showingPlcHdr/>
        </w:sdtPr>
        <w:sdtContent>
          <w:r>
            <w:t>[Closing]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6300"/>
        <w:gridCol w:w="2250"/>
        <w:gridCol w:w="2250"/>
      </w:tblGrid>
      <w:tr w:rsidR="003201C0">
        <w:trPr>
          <w:tblHeader/>
        </w:trPr>
        <w:tc>
          <w:tcPr>
            <w:tcW w:w="6300" w:type="dxa"/>
          </w:tcPr>
          <w:p w:rsidR="003201C0" w:rsidRDefault="00005589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3201C0" w:rsidRDefault="00005589">
            <w:pPr>
              <w:pStyle w:val="Heading2"/>
              <w:spacing w:after="0"/>
            </w:pPr>
            <w:r>
              <w:t>Deadline</w:t>
            </w:r>
          </w:p>
        </w:tc>
      </w:tr>
      <w:tr w:rsidR="003201C0">
        <w:sdt>
          <w:sdtPr>
            <w:id w:val="1731955425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683562755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1672374022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  <w:tr w:rsidR="003201C0">
        <w:sdt>
          <w:sdtPr>
            <w:id w:val="-1390884158"/>
            <w:placeholder>
              <w:docPart w:val="48529DDE3E0F44818CB4117288BD579F"/>
            </w:placeholder>
            <w:showingPlcHdr/>
          </w:sdtPr>
          <w:sdtContent>
            <w:tc>
              <w:tcPr>
                <w:tcW w:w="6300" w:type="dxa"/>
              </w:tcPr>
              <w:p w:rsidR="003201C0" w:rsidRDefault="00005589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-616376221"/>
            <w:placeholder>
              <w:docPart w:val="C24DF565E5234AE08FA638B6BE98CBF8"/>
            </w:placeholder>
            <w:showingPlcHdr/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-1118065382"/>
            <w:placeholder>
              <w:docPart w:val="09E32C4A23204F34B97B126015FB5E01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0" w:type="dxa"/>
              </w:tcPr>
              <w:p w:rsidR="003201C0" w:rsidRDefault="00005589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p w:rsidR="003201C0" w:rsidRDefault="00005589">
      <w:r>
        <w:t>Observers</w:t>
      </w:r>
      <w:sdt>
        <w:sdtPr>
          <w:id w:val="-1956164916"/>
          <w:placeholder>
            <w:docPart w:val="0BCD52847EA34F0B8CECD8E1D385D573"/>
          </w:placeholder>
          <w:showingPlcHdr/>
        </w:sdtPr>
        <w:sdtContent>
          <w:r>
            <w:t>[Name]</w:t>
          </w:r>
        </w:sdtContent>
      </w:sdt>
    </w:p>
    <w:p w:rsidR="003201C0" w:rsidRDefault="00005589">
      <w:r>
        <w:t>Resource persons</w:t>
      </w:r>
      <w:sdt>
        <w:sdtPr>
          <w:id w:val="-797290336"/>
          <w:placeholder>
            <w:docPart w:val="4A1D38F9FAF34AD39916BF8DD124B882"/>
          </w:placeholder>
          <w:showingPlcHdr/>
        </w:sdtPr>
        <w:sdtContent>
          <w:r>
            <w:t>[Names]</w:t>
          </w:r>
        </w:sdtContent>
      </w:sdt>
    </w:p>
    <w:p w:rsidR="003201C0" w:rsidRDefault="00005589">
      <w:r>
        <w:t xml:space="preserve">Special notes </w:t>
      </w:r>
      <w:sdt>
        <w:sdtPr>
          <w:id w:val="1654802240"/>
          <w:placeholder>
            <w:docPart w:val="0550A2ADA2D847BFB355B53B718A8729"/>
          </w:placeholder>
          <w:showingPlcHdr/>
        </w:sdtPr>
        <w:sdtContent>
          <w:r>
            <w:t>[Type additional notes here]</w:t>
          </w:r>
        </w:sdtContent>
      </w:sdt>
    </w:p>
    <w:sectPr w:rsidR="003201C0" w:rsidSect="003201C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589" w:rsidRDefault="00005589">
      <w:r>
        <w:separator/>
      </w:r>
    </w:p>
    <w:p w:rsidR="00005589" w:rsidRDefault="00005589"/>
    <w:p w:rsidR="00005589" w:rsidRDefault="00005589"/>
  </w:endnote>
  <w:endnote w:type="continuationSeparator" w:id="0">
    <w:p w:rsidR="00005589" w:rsidRDefault="00005589">
      <w:r>
        <w:continuationSeparator/>
      </w:r>
    </w:p>
    <w:p w:rsidR="00005589" w:rsidRDefault="00005589"/>
    <w:p w:rsidR="00005589" w:rsidRDefault="0000558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1C0" w:rsidRDefault="00005589">
    <w:pPr>
      <w:pStyle w:val="Footer"/>
    </w:pPr>
    <w:r>
      <w:t xml:space="preserve">Page </w:t>
    </w:r>
    <w:r w:rsidR="003201C0">
      <w:fldChar w:fldCharType="begin"/>
    </w:r>
    <w:r>
      <w:instrText xml:space="preserve"> PAGE   \* MERGEFORMAT </w:instrText>
    </w:r>
    <w:r w:rsidR="003201C0">
      <w:fldChar w:fldCharType="separate"/>
    </w:r>
    <w:r w:rsidR="006263AA">
      <w:rPr>
        <w:noProof/>
      </w:rPr>
      <w:t>2</w:t>
    </w:r>
    <w:r w:rsidR="003201C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589" w:rsidRDefault="00005589">
      <w:r>
        <w:separator/>
      </w:r>
    </w:p>
    <w:p w:rsidR="00005589" w:rsidRDefault="00005589"/>
    <w:p w:rsidR="00005589" w:rsidRDefault="00005589"/>
  </w:footnote>
  <w:footnote w:type="continuationSeparator" w:id="0">
    <w:p w:rsidR="00005589" w:rsidRDefault="00005589">
      <w:r>
        <w:continuationSeparator/>
      </w:r>
    </w:p>
    <w:p w:rsidR="00005589" w:rsidRDefault="00005589"/>
    <w:p w:rsidR="00005589" w:rsidRDefault="0000558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05589"/>
    <w:rsid w:val="00005589"/>
    <w:rsid w:val="003201C0"/>
    <w:rsid w:val="00626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C0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3201C0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rsid w:val="003201C0"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rsid w:val="003201C0"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201C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unhideWhenUsed/>
    <w:qFormat/>
    <w:rsid w:val="003201C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201C0"/>
    <w:rPr>
      <w:color w:val="808080"/>
    </w:rPr>
  </w:style>
  <w:style w:type="paragraph" w:styleId="Footer">
    <w:name w:val="footer"/>
    <w:basedOn w:val="Normal"/>
    <w:link w:val="FooterChar"/>
    <w:uiPriority w:val="1"/>
    <w:unhideWhenUsed/>
    <w:rsid w:val="003201C0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sid w:val="003201C0"/>
    <w:rPr>
      <w:sz w:val="21"/>
      <w:szCs w:val="21"/>
    </w:rPr>
  </w:style>
  <w:style w:type="paragraph" w:styleId="Title">
    <w:name w:val="Title"/>
    <w:basedOn w:val="Normal"/>
    <w:next w:val="Normal"/>
    <w:qFormat/>
    <w:rsid w:val="003201C0"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rsid w:val="003201C0"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201C0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sid w:val="003201C0"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3201C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01C0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A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Junyszek\Downloads\TS1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D3A44621D947C182A742120293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69C0C-0A2F-471A-89EC-EAE500B9B0A7}"/>
      </w:docPartPr>
      <w:docPartBody>
        <w:p w:rsidR="00000000" w:rsidRDefault="00CF0DCC">
          <w:pPr>
            <w:pStyle w:val="E0D3A44621D947C182A7421202939CB3"/>
          </w:pPr>
          <w:r>
            <w:t>[Meeting Title]</w:t>
          </w:r>
        </w:p>
      </w:docPartBody>
    </w:docPart>
    <w:docPart>
      <w:docPartPr>
        <w:name w:val="A5F5E2FCA932481C8631AB6D4C56C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FB620-E90A-4BBA-9689-BFDA343275A7}"/>
      </w:docPartPr>
      <w:docPartBody>
        <w:p w:rsidR="00000000" w:rsidRDefault="00CF0DCC">
          <w:pPr>
            <w:pStyle w:val="A5F5E2FCA932481C8631AB6D4C56C4D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F49BF486D82D4A6EA5A46A790915C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E824-9756-4394-9E33-87020F0493DA}"/>
      </w:docPartPr>
      <w:docPartBody>
        <w:p w:rsidR="00000000" w:rsidRDefault="00CF0DCC">
          <w:pPr>
            <w:pStyle w:val="F49BF486D82D4A6EA5A46A790915CCAC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0BCD52847EA34F0B8CECD8E1D385D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9A4DB-E84C-4F8E-A9BF-9161AC7EBF87}"/>
      </w:docPartPr>
      <w:docPartBody>
        <w:p w:rsidR="00000000" w:rsidRDefault="00CF0DCC">
          <w:pPr>
            <w:pStyle w:val="0BCD52847EA34F0B8CECD8E1D385D573"/>
          </w:pPr>
          <w:r>
            <w:t>[Name]</w:t>
          </w:r>
        </w:p>
      </w:docPartBody>
    </w:docPart>
    <w:docPart>
      <w:docPartPr>
        <w:name w:val="C3D164E6260F4785BF01DCB8A153D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EF04-C6D1-4776-9B39-103C734D15C7}"/>
      </w:docPartPr>
      <w:docPartBody>
        <w:p w:rsidR="00000000" w:rsidRDefault="00CF0DCC">
          <w:pPr>
            <w:pStyle w:val="C3D164E6260F4785BF01DCB8A153D158"/>
          </w:pPr>
          <w:r>
            <w:t>[Purpose]</w:t>
          </w:r>
        </w:p>
      </w:docPartBody>
    </w:docPart>
    <w:docPart>
      <w:docPartPr>
        <w:name w:val="EC4AD316F1E34DA6B769B3B2DD94E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295-1DB7-438B-903E-554BE40B4085}"/>
      </w:docPartPr>
      <w:docPartBody>
        <w:p w:rsidR="00000000" w:rsidRDefault="00CF0DCC">
          <w:pPr>
            <w:pStyle w:val="EC4AD316F1E34DA6B769B3B2DD94EE8E"/>
          </w:pPr>
          <w:r>
            <w:t>[Attendees]</w:t>
          </w:r>
        </w:p>
      </w:docPartBody>
    </w:docPart>
    <w:docPart>
      <w:docPartPr>
        <w:name w:val="6BEA59F6A9EE465FB987E6A00576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74A56-00E3-45C3-94DB-C0FBB4902C37}"/>
      </w:docPartPr>
      <w:docPartBody>
        <w:p w:rsidR="00000000" w:rsidRDefault="00CF0DCC">
          <w:pPr>
            <w:pStyle w:val="6BEA59F6A9EE465FB987E6A00576BE86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6ECFD715636F41BAB0677D978656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C7E8-863A-432A-A227-4C4677225A2F}"/>
      </w:docPartPr>
      <w:docPartBody>
        <w:p w:rsidR="00000000" w:rsidRDefault="00CF0DCC">
          <w:pPr>
            <w:pStyle w:val="6ECFD715636F41BAB0677D978656B82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6687B180AA304FA3A4EA62C82B18F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86EE7-0CF9-462F-A67A-33C9E8C3F500}"/>
      </w:docPartPr>
      <w:docPartBody>
        <w:p w:rsidR="00000000" w:rsidRDefault="00CF0DCC">
          <w:pPr>
            <w:pStyle w:val="6687B180AA304FA3A4EA62C82B18F29E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5FFF78CBC80B475380BDB6CC186E2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3216B-DC76-4622-BE30-519816177E17}"/>
      </w:docPartPr>
      <w:docPartBody>
        <w:p w:rsidR="00000000" w:rsidRDefault="00CF0DCC">
          <w:pPr>
            <w:pStyle w:val="5FFF78CBC80B475380BDB6CC186E29C2"/>
          </w:pPr>
          <w:r>
            <w:t>[Conversation]</w:t>
          </w:r>
        </w:p>
      </w:docPartBody>
    </w:docPart>
    <w:docPart>
      <w:docPartPr>
        <w:name w:val="605BE8720F904355BE2FF98689101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F494A-2C15-4476-AEA2-8429DF9E7795}"/>
      </w:docPartPr>
      <w:docPartBody>
        <w:p w:rsidR="00000000" w:rsidRDefault="00CF0DCC">
          <w:pPr>
            <w:pStyle w:val="605BE8720F904355BE2FF98689101BA7"/>
          </w:pPr>
          <w:r>
            <w:t>[Closing]</w:t>
          </w:r>
        </w:p>
      </w:docPartBody>
    </w:docPart>
    <w:docPart>
      <w:docPartPr>
        <w:name w:val="48529DDE3E0F44818CB4117288BD5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92B86-7EA5-454E-9704-7183F1AD3AEC}"/>
      </w:docPartPr>
      <w:docPartBody>
        <w:p w:rsidR="00000000" w:rsidRDefault="00CF0DCC">
          <w:pPr>
            <w:pStyle w:val="48529DDE3E0F44818CB4117288BD579F"/>
          </w:pPr>
          <w:r>
            <w:t>[Topic]</w:t>
          </w:r>
        </w:p>
      </w:docPartBody>
    </w:docPart>
    <w:docPart>
      <w:docPartPr>
        <w:name w:val="C24DF565E5234AE08FA638B6BE98C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11652-D782-46A7-B11B-95BBD21508A1}"/>
      </w:docPartPr>
      <w:docPartBody>
        <w:p w:rsidR="00000000" w:rsidRDefault="00CF0DCC">
          <w:pPr>
            <w:pStyle w:val="C24DF565E5234AE08FA638B6BE98CBF8"/>
          </w:pPr>
          <w:r>
            <w:t>[Presenter]</w:t>
          </w:r>
        </w:p>
      </w:docPartBody>
    </w:docPart>
    <w:docPart>
      <w:docPartPr>
        <w:name w:val="09E32C4A23204F34B97B126015FB5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2C0C1-58ED-41A3-AB4E-FA0EC226533A}"/>
      </w:docPartPr>
      <w:docPartBody>
        <w:p w:rsidR="00000000" w:rsidRDefault="00CF0DCC">
          <w:pPr>
            <w:pStyle w:val="09E32C4A23204F34B97B126015FB5E01"/>
          </w:pPr>
          <w:r>
            <w:t>[Date | time]</w:t>
          </w:r>
        </w:p>
      </w:docPartBody>
    </w:docPart>
    <w:docPart>
      <w:docPartPr>
        <w:name w:val="4A1D38F9FAF34AD39916BF8DD124B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9F7-43A9-4216-82FF-8C986D79937E}"/>
      </w:docPartPr>
      <w:docPartBody>
        <w:p w:rsidR="00000000" w:rsidRDefault="00CF0DCC">
          <w:pPr>
            <w:pStyle w:val="4A1D38F9FAF34AD39916BF8DD124B882"/>
          </w:pPr>
          <w:r>
            <w:t>[Names]</w:t>
          </w:r>
        </w:p>
      </w:docPartBody>
    </w:docPart>
    <w:docPart>
      <w:docPartPr>
        <w:name w:val="0550A2ADA2D847BFB355B53B718A8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D8709-AE19-4FAE-8DBE-BDE4C168D62F}"/>
      </w:docPartPr>
      <w:docPartBody>
        <w:p w:rsidR="00000000" w:rsidRDefault="00CF0DCC">
          <w:pPr>
            <w:pStyle w:val="0550A2ADA2D847BFB355B53B718A8729"/>
          </w:pPr>
          <w:r>
            <w:t>[Type additional notes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0DCC"/>
    <w:rsid w:val="00CF0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D3A44621D947C182A7421202939CB3">
    <w:name w:val="E0D3A44621D947C182A7421202939CB3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A5F5E2FCA932481C8631AB6D4C56C4D7">
    <w:name w:val="A5F5E2FCA932481C8631AB6D4C56C4D7"/>
  </w:style>
  <w:style w:type="paragraph" w:customStyle="1" w:styleId="F49BF486D82D4A6EA5A46A790915CCAC">
    <w:name w:val="F49BF486D82D4A6EA5A46A790915CCAC"/>
  </w:style>
  <w:style w:type="paragraph" w:customStyle="1" w:styleId="0BCD52847EA34F0B8CECD8E1D385D573">
    <w:name w:val="0BCD52847EA34F0B8CECD8E1D385D573"/>
  </w:style>
  <w:style w:type="paragraph" w:customStyle="1" w:styleId="C3D164E6260F4785BF01DCB8A153D158">
    <w:name w:val="C3D164E6260F4785BF01DCB8A153D158"/>
  </w:style>
  <w:style w:type="paragraph" w:customStyle="1" w:styleId="EC4AD316F1E34DA6B769B3B2DD94EE8E">
    <w:name w:val="EC4AD316F1E34DA6B769B3B2DD94EE8E"/>
  </w:style>
  <w:style w:type="paragraph" w:customStyle="1" w:styleId="6BEA59F6A9EE465FB987E6A00576BE86">
    <w:name w:val="6BEA59F6A9EE465FB987E6A00576BE86"/>
  </w:style>
  <w:style w:type="paragraph" w:customStyle="1" w:styleId="6ECFD715636F41BAB0677D978656B82C">
    <w:name w:val="6ECFD715636F41BAB0677D978656B82C"/>
  </w:style>
  <w:style w:type="paragraph" w:customStyle="1" w:styleId="6687B180AA304FA3A4EA62C82B18F29E">
    <w:name w:val="6687B180AA304FA3A4EA62C82B18F29E"/>
  </w:style>
  <w:style w:type="paragraph" w:customStyle="1" w:styleId="5FFF78CBC80B475380BDB6CC186E29C2">
    <w:name w:val="5FFF78CBC80B475380BDB6CC186E29C2"/>
  </w:style>
  <w:style w:type="paragraph" w:customStyle="1" w:styleId="605BE8720F904355BE2FF98689101BA7">
    <w:name w:val="605BE8720F904355BE2FF98689101BA7"/>
  </w:style>
  <w:style w:type="paragraph" w:customStyle="1" w:styleId="48529DDE3E0F44818CB4117288BD579F">
    <w:name w:val="48529DDE3E0F44818CB4117288BD579F"/>
  </w:style>
  <w:style w:type="paragraph" w:customStyle="1" w:styleId="C24DF565E5234AE08FA638B6BE98CBF8">
    <w:name w:val="C24DF565E5234AE08FA638B6BE98CBF8"/>
  </w:style>
  <w:style w:type="paragraph" w:customStyle="1" w:styleId="09E32C4A23204F34B97B126015FB5E01">
    <w:name w:val="09E32C4A23204F34B97B126015FB5E01"/>
  </w:style>
  <w:style w:type="paragraph" w:customStyle="1" w:styleId="4A1D38F9FAF34AD39916BF8DD124B882">
    <w:name w:val="4A1D38F9FAF34AD39916BF8DD124B882"/>
  </w:style>
  <w:style w:type="paragraph" w:customStyle="1" w:styleId="0550A2ADA2D847BFB355B53B718A8729">
    <w:name w:val="0550A2ADA2D847BFB355B53B718A87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r="http://schemas.openxmlformats.org/officeDocument/2006/relationships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</Template>
  <TotalTime>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Junyszek</dc:creator>
  <cp:lastModifiedBy>Daniel Junyszek</cp:lastModifiedBy>
  <cp:revision>1</cp:revision>
  <dcterms:created xsi:type="dcterms:W3CDTF">2014-02-07T13:42:00Z</dcterms:created>
  <dcterms:modified xsi:type="dcterms:W3CDTF">2014-02-07T13:43:00Z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