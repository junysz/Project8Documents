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C0" w:rsidRDefault="00ED68AF">
      <w:pPr>
        <w:pStyle w:val="Title"/>
      </w:pPr>
      <w:sdt>
        <w:sdtPr>
          <w:id w:val="745540532"/>
          <w:placeholder>
            <w:docPart w:val="E0D3A44621D947C182A7421202939CB3"/>
          </w:placeholder>
        </w:sdtPr>
        <w:sdtContent>
          <w:r w:rsidR="00C11812">
            <w:t>Week 3.1</w:t>
          </w:r>
        </w:sdtContent>
      </w:sdt>
      <w:r w:rsidR="00005589">
        <w:t xml:space="preserve"> |MINUTES</w:t>
      </w:r>
    </w:p>
    <w:p w:rsidR="003201C0" w:rsidRDefault="00005589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A5F5E2FCA932481C8631AB6D4C56C4D7"/>
          </w:placeholder>
          <w:date w:fullDate="2014-02-10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11812">
            <w:rPr>
              <w:rStyle w:val="SubtleEmphasis"/>
            </w:rPr>
            <w:t>2/10/2014 12:00 AM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49BF486D82D4A6EA5A46A790915CCAC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11812">
            <w:rPr>
              <w:rStyle w:val="SubtleEmphasis"/>
            </w:rPr>
            <w:t>IT1.4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3201C0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7"/>
              <w:gridCol w:w="2983"/>
            </w:tblGrid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C11812" w:rsidP="00C11812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C3D164E6260F4785BF01DCB8A153D158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C11812" w:rsidP="00C11812">
                      <w:pPr>
                        <w:spacing w:after="0"/>
                      </w:pPr>
                      <w:r>
                        <w:t>Brainstorm Meeting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C11812" w:rsidP="00C11812">
                      <w:pPr>
                        <w:spacing w:after="0"/>
                      </w:pPr>
                      <w:r>
                        <w:t xml:space="preserve">Daniel </w:t>
                      </w:r>
                      <w:proofErr w:type="spellStart"/>
                      <w:r>
                        <w:t>Junyszek</w:t>
                      </w:r>
                      <w:proofErr w:type="spellEnd"/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BCD52847EA34F0B8CECD8E1D385D573"/>
                  </w:placeholder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C11812" w:rsidP="00C11812">
                      <w:pPr>
                        <w:spacing w:after="0"/>
                      </w:pPr>
                      <w:r>
                        <w:t>Chris Harte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0BCD52847EA34F0B8CECD8E1D385D573"/>
                    </w:placeholder>
                  </w:sdtPr>
                  <w:sdtContent>
                    <w:p w:rsidR="003201C0" w:rsidRDefault="00C11812" w:rsidP="00C11812">
                      <w:pPr>
                        <w:spacing w:after="0"/>
                      </w:pPr>
                      <w:proofErr w:type="spellStart"/>
                      <w:r>
                        <w:t>Pawel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Radko</w:t>
                      </w:r>
                      <w:proofErr w:type="spellEnd"/>
                    </w:p>
                  </w:sdtContent>
                </w:sdt>
              </w:tc>
            </w:tr>
          </w:tbl>
          <w:p w:rsidR="003201C0" w:rsidRDefault="003201C0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</w:tblGrid>
            <w:tr w:rsidR="003201C0">
              <w:tc>
                <w:tcPr>
                  <w:tcW w:w="5361" w:type="dxa"/>
                </w:tcPr>
                <w:p w:rsidR="003201C0" w:rsidRDefault="00005589">
                  <w:pPr>
                    <w:spacing w:after="0"/>
                  </w:pPr>
                  <w:r>
                    <w:t>Attendees</w:t>
                  </w:r>
                </w:p>
                <w:p w:rsidR="003201C0" w:rsidRDefault="00ED68AF" w:rsidP="00C11812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EC4AD316F1E34DA6B769B3B2DD94EE8E"/>
                      </w:placeholder>
                    </w:sdtPr>
                    <w:sdtContent>
                      <w:r w:rsidR="00C11812">
                        <w:t>Christopher Harte</w:t>
                      </w:r>
                    </w:sdtContent>
                  </w:sdt>
                </w:p>
              </w:tc>
            </w:tr>
            <w:tr w:rsidR="00C11812">
              <w:tc>
                <w:tcPr>
                  <w:tcW w:w="5361" w:type="dxa"/>
                </w:tcPr>
                <w:p w:rsidR="00C11812" w:rsidRDefault="00C11812">
                  <w:pPr>
                    <w:spacing w:after="0"/>
                  </w:pPr>
                  <w:proofErr w:type="spellStart"/>
                  <w:r>
                    <w:t>Pawel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Radko</w:t>
                  </w:r>
                  <w:proofErr w:type="spellEnd"/>
                </w:p>
                <w:p w:rsidR="00C11812" w:rsidRDefault="00C11812">
                  <w:pPr>
                    <w:spacing w:after="0"/>
                  </w:pPr>
                  <w:r>
                    <w:t xml:space="preserve">Daniel </w:t>
                  </w:r>
                  <w:proofErr w:type="spellStart"/>
                  <w:r>
                    <w:t>Junyszek</w:t>
                  </w:r>
                  <w:proofErr w:type="spellEnd"/>
                </w:p>
              </w:tc>
            </w:tr>
          </w:tbl>
          <w:p w:rsidR="003201C0" w:rsidRDefault="003201C0">
            <w:pPr>
              <w:spacing w:after="0"/>
            </w:pPr>
          </w:p>
        </w:tc>
      </w:tr>
    </w:tbl>
    <w:p w:rsidR="003201C0" w:rsidRDefault="00005589">
      <w:pPr>
        <w:pStyle w:val="Heading1"/>
      </w:pPr>
      <w:r>
        <w:t>Agenda topics</w:t>
      </w:r>
    </w:p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6BEA59F6A9EE465FB987E6A00576BE8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11812">
            <w:rPr>
              <w:rStyle w:val="SubtleEmphasis"/>
            </w:rPr>
            <w:t>2hr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6ECFD715636F41BAB0677D978656B82C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11812">
            <w:rPr>
              <w:rStyle w:val="SubtleEmphasis"/>
            </w:rPr>
            <w:t>Database Model and Class Design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6687B180AA304FA3A4EA62C82B18F29E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11812">
            <w:rPr>
              <w:rStyle w:val="SubtleEmphasis"/>
            </w:rPr>
            <w:t>All</w:t>
          </w:r>
        </w:sdtContent>
      </w:sdt>
    </w:p>
    <w:p w:rsidR="003201C0" w:rsidRDefault="00005589">
      <w:proofErr w:type="gramStart"/>
      <w:r>
        <w:t>Discussion</w:t>
      </w:r>
      <w:proofErr w:type="gramEnd"/>
      <w:sdt>
        <w:sdtPr>
          <w:id w:val="983351720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proofErr w:type="gramStart"/>
      <w:r>
        <w:t>Conclusion</w:t>
      </w:r>
      <w:proofErr w:type="gramEnd"/>
      <w:sdt>
        <w:sdtPr>
          <w:id w:val="-1232158815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 w:rsidTr="00C11812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 w:rsidTr="00C11812">
        <w:sdt>
          <w:sdtPr>
            <w:id w:val="-2051980392"/>
            <w:placeholder>
              <w:docPart w:val="48529DDE3E0F44818CB4117288BD579F"/>
            </w:placeholder>
          </w:sdtPr>
          <w:sdtContent>
            <w:tc>
              <w:tcPr>
                <w:tcW w:w="6300" w:type="dxa"/>
              </w:tcPr>
              <w:p w:rsidR="003201C0" w:rsidRDefault="00C11812" w:rsidP="00C11812">
                <w:pPr>
                  <w:spacing w:after="0"/>
                </w:pPr>
                <w:r>
                  <w:t>Database Model</w:t>
                </w:r>
              </w:p>
            </w:tc>
          </w:sdtContent>
        </w:sdt>
        <w:sdt>
          <w:sdtPr>
            <w:id w:val="1861236787"/>
            <w:placeholder>
              <w:docPart w:val="C24DF565E5234AE08FA638B6BE98CBF8"/>
            </w:placeholder>
          </w:sdtPr>
          <w:sdtContent>
            <w:tc>
              <w:tcPr>
                <w:tcW w:w="2250" w:type="dxa"/>
              </w:tcPr>
              <w:p w:rsidR="003201C0" w:rsidRDefault="00C11812" w:rsidP="00C11812">
                <w:pPr>
                  <w:spacing w:after="0"/>
                </w:pPr>
                <w:r>
                  <w:t>Christopher Harte</w:t>
                </w:r>
              </w:p>
            </w:tc>
          </w:sdtContent>
        </w:sdt>
        <w:sdt>
          <w:sdtPr>
            <w:id w:val="1322465947"/>
            <w:placeholder>
              <w:docPart w:val="09E32C4A23204F34B97B126015FB5E01"/>
            </w:placeholder>
            <w:date w:fullDate="2014-10-02T13:00:00Z"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C11812">
                <w:pPr>
                  <w:spacing w:after="0"/>
                </w:pPr>
                <w:r>
                  <w:t>10/2/2014 1:00 PM</w:t>
                </w:r>
              </w:p>
            </w:tc>
          </w:sdtContent>
        </w:sdt>
      </w:tr>
      <w:tr w:rsidR="003201C0" w:rsidTr="00C11812">
        <w:sdt>
          <w:sdtPr>
            <w:id w:val="1997984982"/>
            <w:placeholder>
              <w:docPart w:val="48529DDE3E0F44818CB4117288BD579F"/>
            </w:placeholder>
          </w:sdtPr>
          <w:sdtContent>
            <w:tc>
              <w:tcPr>
                <w:tcW w:w="6300" w:type="dxa"/>
              </w:tcPr>
              <w:p w:rsidR="003201C0" w:rsidRDefault="00C11812" w:rsidP="00C11812">
                <w:pPr>
                  <w:spacing w:after="0"/>
                </w:pPr>
                <w:r>
                  <w:t>Use Cases Correction</w:t>
                </w:r>
              </w:p>
            </w:tc>
          </w:sdtContent>
        </w:sdt>
        <w:sdt>
          <w:sdtPr>
            <w:id w:val="2122103617"/>
            <w:placeholder>
              <w:docPart w:val="C24DF565E5234AE08FA638B6BE98CBF8"/>
            </w:placeholder>
          </w:sdtPr>
          <w:sdtContent>
            <w:tc>
              <w:tcPr>
                <w:tcW w:w="2250" w:type="dxa"/>
              </w:tcPr>
              <w:p w:rsidR="003201C0" w:rsidRDefault="00C11812" w:rsidP="00C11812">
                <w:pPr>
                  <w:spacing w:after="0"/>
                </w:pPr>
                <w:proofErr w:type="spellStart"/>
                <w:r>
                  <w:t>Pawel</w:t>
                </w:r>
                <w:proofErr w:type="spellEnd"/>
                <w:r>
                  <w:t xml:space="preserve"> </w:t>
                </w:r>
                <w:proofErr w:type="spellStart"/>
                <w:r>
                  <w:t>Radko</w:t>
                </w:r>
                <w:proofErr w:type="spellEnd"/>
              </w:p>
            </w:tc>
          </w:sdtContent>
        </w:sdt>
        <w:sdt>
          <w:sdtPr>
            <w:id w:val="-2087677128"/>
            <w:placeholder>
              <w:docPart w:val="09E32C4A23204F34B97B126015FB5E01"/>
            </w:placeholder>
            <w:date w:fullDate="2014-10-02T13:30:00Z"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C11812">
                <w:pPr>
                  <w:spacing w:after="0"/>
                </w:pPr>
                <w:r>
                  <w:t>10/2/2014 1:30 PM</w:t>
                </w:r>
              </w:p>
            </w:tc>
          </w:sdtContent>
        </w:sdt>
      </w:tr>
      <w:tr w:rsidR="00C11812" w:rsidTr="00C11812">
        <w:tc>
          <w:tcPr>
            <w:tcW w:w="6300" w:type="dxa"/>
          </w:tcPr>
          <w:p w:rsidR="00C11812" w:rsidRDefault="00C11812" w:rsidP="00C11812">
            <w:pPr>
              <w:spacing w:after="0"/>
            </w:pPr>
            <w:r>
              <w:t>Class Diagram</w:t>
            </w:r>
          </w:p>
        </w:tc>
        <w:tc>
          <w:tcPr>
            <w:tcW w:w="2250" w:type="dxa"/>
          </w:tcPr>
          <w:p w:rsidR="00C11812" w:rsidRDefault="00C11812" w:rsidP="00C11812">
            <w:pPr>
              <w:spacing w:after="0"/>
            </w:pPr>
            <w:r>
              <w:t xml:space="preserve">Daniel </w:t>
            </w:r>
            <w:proofErr w:type="spellStart"/>
            <w:r>
              <w:t>Junyszek</w:t>
            </w:r>
            <w:proofErr w:type="spellEnd"/>
          </w:p>
        </w:tc>
        <w:sdt>
          <w:sdtPr>
            <w:id w:val="1929566"/>
            <w:placeholder>
              <w:docPart w:val="FFF5DC1EBF814767A0631FAEC0789735"/>
            </w:placeholder>
            <w:date w:fullDate="2014-02-10T14:00:00Z"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C11812" w:rsidRDefault="00C11812" w:rsidP="007F7FEB">
                <w:pPr>
                  <w:spacing w:after="0"/>
                </w:pPr>
                <w:r>
                  <w:t>2/10/2014 2:00 PM</w:t>
                </w:r>
              </w:p>
            </w:tc>
          </w:sdtContent>
        </w:sdt>
      </w:tr>
    </w:tbl>
    <w:p w:rsidR="003201C0" w:rsidRDefault="00005589">
      <w:r>
        <w:t xml:space="preserve">Special notes </w:t>
      </w:r>
      <w:sdt>
        <w:sdtPr>
          <w:id w:val="1654802240"/>
          <w:placeholder>
            <w:docPart w:val="0550A2ADA2D847BFB355B53B718A8729"/>
          </w:placeholder>
          <w:showingPlcHdr/>
        </w:sdtPr>
        <w:sdtContent>
          <w:r w:rsidR="007F7FEB">
            <w:t>[Type additional notes here]</w:t>
          </w:r>
        </w:sdtContent>
      </w:sdt>
    </w:p>
    <w:sectPr w:rsidR="003201C0" w:rsidSect="003201C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7AF" w:rsidRDefault="007B57AF">
      <w:r>
        <w:separator/>
      </w:r>
    </w:p>
    <w:p w:rsidR="007B57AF" w:rsidRDefault="007B57AF"/>
    <w:p w:rsidR="007B57AF" w:rsidRDefault="007B57AF"/>
  </w:endnote>
  <w:endnote w:type="continuationSeparator" w:id="0">
    <w:p w:rsidR="007B57AF" w:rsidRDefault="007B57AF">
      <w:r>
        <w:continuationSeparator/>
      </w:r>
    </w:p>
    <w:p w:rsidR="007B57AF" w:rsidRDefault="007B57AF"/>
    <w:p w:rsidR="007B57AF" w:rsidRDefault="007B57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EB" w:rsidRDefault="007F7FEB">
    <w:pPr>
      <w:pStyle w:val="Footer"/>
    </w:pPr>
    <w:r>
      <w:t xml:space="preserve">Page </w:t>
    </w:r>
    <w:fldSimple w:instr=" PAGE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7AF" w:rsidRDefault="007B57AF">
      <w:r>
        <w:separator/>
      </w:r>
    </w:p>
    <w:p w:rsidR="007B57AF" w:rsidRDefault="007B57AF"/>
    <w:p w:rsidR="007B57AF" w:rsidRDefault="007B57AF"/>
  </w:footnote>
  <w:footnote w:type="continuationSeparator" w:id="0">
    <w:p w:rsidR="007B57AF" w:rsidRDefault="007B57AF">
      <w:r>
        <w:continuationSeparator/>
      </w:r>
    </w:p>
    <w:p w:rsidR="007B57AF" w:rsidRDefault="007B57AF"/>
    <w:p w:rsidR="007B57AF" w:rsidRDefault="007B57A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5589"/>
    <w:rsid w:val="00005589"/>
    <w:rsid w:val="003201C0"/>
    <w:rsid w:val="0053225A"/>
    <w:rsid w:val="006263AA"/>
    <w:rsid w:val="007B57AF"/>
    <w:rsid w:val="007F7FEB"/>
    <w:rsid w:val="00893F96"/>
    <w:rsid w:val="00C11812"/>
    <w:rsid w:val="00ED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C0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3201C0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rsid w:val="003201C0"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rsid w:val="003201C0"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201C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rsid w:val="003201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201C0"/>
    <w:rPr>
      <w:color w:val="808080"/>
    </w:rPr>
  </w:style>
  <w:style w:type="paragraph" w:styleId="Footer">
    <w:name w:val="footer"/>
    <w:basedOn w:val="Normal"/>
    <w:link w:val="FooterChar"/>
    <w:uiPriority w:val="1"/>
    <w:unhideWhenUsed/>
    <w:rsid w:val="003201C0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sid w:val="003201C0"/>
    <w:rPr>
      <w:sz w:val="21"/>
      <w:szCs w:val="21"/>
    </w:rPr>
  </w:style>
  <w:style w:type="paragraph" w:styleId="Title">
    <w:name w:val="Title"/>
    <w:basedOn w:val="Normal"/>
    <w:next w:val="Normal"/>
    <w:qFormat/>
    <w:rsid w:val="003201C0"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rsid w:val="003201C0"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201C0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sid w:val="003201C0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3201C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01C0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A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Junyszek\Downloads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D3A44621D947C182A74212029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9C0C-0A2F-471A-89EC-EAE500B9B0A7}"/>
      </w:docPartPr>
      <w:docPartBody>
        <w:p w:rsidR="00D72A7A" w:rsidRDefault="00CF0DCC">
          <w:pPr>
            <w:pStyle w:val="E0D3A44621D947C182A7421202939CB3"/>
          </w:pPr>
          <w:r>
            <w:t>[Meeting Title]</w:t>
          </w:r>
        </w:p>
      </w:docPartBody>
    </w:docPart>
    <w:docPart>
      <w:docPartPr>
        <w:name w:val="A5F5E2FCA932481C8631AB6D4C56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FB620-E90A-4BBA-9689-BFDA343275A7}"/>
      </w:docPartPr>
      <w:docPartBody>
        <w:p w:rsidR="00D72A7A" w:rsidRDefault="00CF0DCC">
          <w:pPr>
            <w:pStyle w:val="A5F5E2FCA932481C8631AB6D4C56C4D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49BF486D82D4A6EA5A46A790915C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E824-9756-4394-9E33-87020F0493DA}"/>
      </w:docPartPr>
      <w:docPartBody>
        <w:p w:rsidR="00D72A7A" w:rsidRDefault="00CF0DCC">
          <w:pPr>
            <w:pStyle w:val="F49BF486D82D4A6EA5A46A790915CCAC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0BCD52847EA34F0B8CECD8E1D385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9A4DB-E84C-4F8E-A9BF-9161AC7EBF87}"/>
      </w:docPartPr>
      <w:docPartBody>
        <w:p w:rsidR="00D72A7A" w:rsidRDefault="00CF0DCC">
          <w:pPr>
            <w:pStyle w:val="0BCD52847EA34F0B8CECD8E1D385D573"/>
          </w:pPr>
          <w:r>
            <w:t>[Name]</w:t>
          </w:r>
        </w:p>
      </w:docPartBody>
    </w:docPart>
    <w:docPart>
      <w:docPartPr>
        <w:name w:val="C3D164E6260F4785BF01DCB8A153D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F04-C6D1-4776-9B39-103C734D15C7}"/>
      </w:docPartPr>
      <w:docPartBody>
        <w:p w:rsidR="00D72A7A" w:rsidRDefault="00CF0DCC">
          <w:pPr>
            <w:pStyle w:val="C3D164E6260F4785BF01DCB8A153D158"/>
          </w:pPr>
          <w:r>
            <w:t>[Purpose]</w:t>
          </w:r>
        </w:p>
      </w:docPartBody>
    </w:docPart>
    <w:docPart>
      <w:docPartPr>
        <w:name w:val="EC4AD316F1E34DA6B769B3B2DD94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295-1DB7-438B-903E-554BE40B4085}"/>
      </w:docPartPr>
      <w:docPartBody>
        <w:p w:rsidR="00D72A7A" w:rsidRDefault="00CF0DCC">
          <w:pPr>
            <w:pStyle w:val="EC4AD316F1E34DA6B769B3B2DD94EE8E"/>
          </w:pPr>
          <w:r>
            <w:t>[Attendees]</w:t>
          </w:r>
        </w:p>
      </w:docPartBody>
    </w:docPart>
    <w:docPart>
      <w:docPartPr>
        <w:name w:val="6BEA59F6A9EE465FB987E6A0057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74A56-00E3-45C3-94DB-C0FBB4902C37}"/>
      </w:docPartPr>
      <w:docPartBody>
        <w:p w:rsidR="00D72A7A" w:rsidRDefault="00CF0DCC">
          <w:pPr>
            <w:pStyle w:val="6BEA59F6A9EE465FB987E6A00576BE86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6ECFD715636F41BAB0677D978656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C7E8-863A-432A-A227-4C4677225A2F}"/>
      </w:docPartPr>
      <w:docPartBody>
        <w:p w:rsidR="00D72A7A" w:rsidRDefault="00CF0DCC">
          <w:pPr>
            <w:pStyle w:val="6ECFD715636F41BAB0677D978656B82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6687B180AA304FA3A4EA62C82B18F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6EE7-0CF9-462F-A67A-33C9E8C3F500}"/>
      </w:docPartPr>
      <w:docPartBody>
        <w:p w:rsidR="00D72A7A" w:rsidRDefault="00CF0DCC">
          <w:pPr>
            <w:pStyle w:val="6687B180AA304FA3A4EA62C82B18F29E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5FFF78CBC80B475380BDB6CC186E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216B-DC76-4622-BE30-519816177E17}"/>
      </w:docPartPr>
      <w:docPartBody>
        <w:p w:rsidR="00D72A7A" w:rsidRDefault="00CF0DCC">
          <w:pPr>
            <w:pStyle w:val="5FFF78CBC80B475380BDB6CC186E29C2"/>
          </w:pPr>
          <w:r>
            <w:t>[Conversation]</w:t>
          </w:r>
        </w:p>
      </w:docPartBody>
    </w:docPart>
    <w:docPart>
      <w:docPartPr>
        <w:name w:val="605BE8720F904355BE2FF9868910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F494A-2C15-4476-AEA2-8429DF9E7795}"/>
      </w:docPartPr>
      <w:docPartBody>
        <w:p w:rsidR="00D72A7A" w:rsidRDefault="00CF0DCC">
          <w:pPr>
            <w:pStyle w:val="605BE8720F904355BE2FF98689101BA7"/>
          </w:pPr>
          <w:r>
            <w:t>[Closing]</w:t>
          </w:r>
        </w:p>
      </w:docPartBody>
    </w:docPart>
    <w:docPart>
      <w:docPartPr>
        <w:name w:val="48529DDE3E0F44818CB4117288BD5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92B86-7EA5-454E-9704-7183F1AD3AEC}"/>
      </w:docPartPr>
      <w:docPartBody>
        <w:p w:rsidR="00D72A7A" w:rsidRDefault="00CF0DCC">
          <w:pPr>
            <w:pStyle w:val="48529DDE3E0F44818CB4117288BD579F"/>
          </w:pPr>
          <w:r>
            <w:t>[Topic]</w:t>
          </w:r>
        </w:p>
      </w:docPartBody>
    </w:docPart>
    <w:docPart>
      <w:docPartPr>
        <w:name w:val="C24DF565E5234AE08FA638B6BE98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11652-D782-46A7-B11B-95BBD21508A1}"/>
      </w:docPartPr>
      <w:docPartBody>
        <w:p w:rsidR="00D72A7A" w:rsidRDefault="00CF0DCC">
          <w:pPr>
            <w:pStyle w:val="C24DF565E5234AE08FA638B6BE98CBF8"/>
          </w:pPr>
          <w:r>
            <w:t>[Presenter]</w:t>
          </w:r>
        </w:p>
      </w:docPartBody>
    </w:docPart>
    <w:docPart>
      <w:docPartPr>
        <w:name w:val="09E32C4A23204F34B97B126015FB5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C0C1-58ED-41A3-AB4E-FA0EC226533A}"/>
      </w:docPartPr>
      <w:docPartBody>
        <w:p w:rsidR="00D72A7A" w:rsidRDefault="00CF0DCC">
          <w:pPr>
            <w:pStyle w:val="09E32C4A23204F34B97B126015FB5E01"/>
          </w:pPr>
          <w:r>
            <w:t>[Date | time]</w:t>
          </w:r>
        </w:p>
      </w:docPartBody>
    </w:docPart>
    <w:docPart>
      <w:docPartPr>
        <w:name w:val="0550A2ADA2D847BFB355B53B718A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D8709-AE19-4FAE-8DBE-BDE4C168D62F}"/>
      </w:docPartPr>
      <w:docPartBody>
        <w:p w:rsidR="00D72A7A" w:rsidRDefault="00CF0DCC">
          <w:pPr>
            <w:pStyle w:val="0550A2ADA2D847BFB355B53B718A8729"/>
          </w:pPr>
          <w:r>
            <w:t>[Type additional notes here]</w:t>
          </w:r>
        </w:p>
      </w:docPartBody>
    </w:docPart>
    <w:docPart>
      <w:docPartPr>
        <w:name w:val="FFF5DC1EBF814767A0631FAEC0789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D512-D840-485B-9F67-E525E2FB0D7A}"/>
      </w:docPartPr>
      <w:docPartBody>
        <w:p w:rsidR="00D72A7A" w:rsidRDefault="00D72A7A" w:rsidP="00D72A7A">
          <w:pPr>
            <w:pStyle w:val="FFF5DC1EBF814767A0631FAEC0789735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0DCC"/>
    <w:rsid w:val="00CF0DCC"/>
    <w:rsid w:val="00D7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D3A44621D947C182A7421202939CB3">
    <w:name w:val="E0D3A44621D947C182A7421202939CB3"/>
    <w:rsid w:val="00D72A7A"/>
  </w:style>
  <w:style w:type="character" w:styleId="SubtleEmphasis">
    <w:name w:val="Subtle Emphasis"/>
    <w:basedOn w:val="DefaultParagraphFont"/>
    <w:unhideWhenUsed/>
    <w:qFormat/>
    <w:rsid w:val="00D72A7A"/>
    <w:rPr>
      <w:i/>
      <w:iCs/>
      <w:color w:val="auto"/>
    </w:rPr>
  </w:style>
  <w:style w:type="paragraph" w:customStyle="1" w:styleId="A5F5E2FCA932481C8631AB6D4C56C4D7">
    <w:name w:val="A5F5E2FCA932481C8631AB6D4C56C4D7"/>
    <w:rsid w:val="00D72A7A"/>
  </w:style>
  <w:style w:type="paragraph" w:customStyle="1" w:styleId="F49BF486D82D4A6EA5A46A790915CCAC">
    <w:name w:val="F49BF486D82D4A6EA5A46A790915CCAC"/>
    <w:rsid w:val="00D72A7A"/>
  </w:style>
  <w:style w:type="paragraph" w:customStyle="1" w:styleId="0BCD52847EA34F0B8CECD8E1D385D573">
    <w:name w:val="0BCD52847EA34F0B8CECD8E1D385D573"/>
    <w:rsid w:val="00D72A7A"/>
  </w:style>
  <w:style w:type="paragraph" w:customStyle="1" w:styleId="C3D164E6260F4785BF01DCB8A153D158">
    <w:name w:val="C3D164E6260F4785BF01DCB8A153D158"/>
    <w:rsid w:val="00D72A7A"/>
  </w:style>
  <w:style w:type="paragraph" w:customStyle="1" w:styleId="EC4AD316F1E34DA6B769B3B2DD94EE8E">
    <w:name w:val="EC4AD316F1E34DA6B769B3B2DD94EE8E"/>
    <w:rsid w:val="00D72A7A"/>
  </w:style>
  <w:style w:type="paragraph" w:customStyle="1" w:styleId="6BEA59F6A9EE465FB987E6A00576BE86">
    <w:name w:val="6BEA59F6A9EE465FB987E6A00576BE86"/>
    <w:rsid w:val="00D72A7A"/>
  </w:style>
  <w:style w:type="paragraph" w:customStyle="1" w:styleId="6ECFD715636F41BAB0677D978656B82C">
    <w:name w:val="6ECFD715636F41BAB0677D978656B82C"/>
    <w:rsid w:val="00D72A7A"/>
  </w:style>
  <w:style w:type="paragraph" w:customStyle="1" w:styleId="6687B180AA304FA3A4EA62C82B18F29E">
    <w:name w:val="6687B180AA304FA3A4EA62C82B18F29E"/>
    <w:rsid w:val="00D72A7A"/>
  </w:style>
  <w:style w:type="paragraph" w:customStyle="1" w:styleId="5FFF78CBC80B475380BDB6CC186E29C2">
    <w:name w:val="5FFF78CBC80B475380BDB6CC186E29C2"/>
    <w:rsid w:val="00D72A7A"/>
  </w:style>
  <w:style w:type="paragraph" w:customStyle="1" w:styleId="605BE8720F904355BE2FF98689101BA7">
    <w:name w:val="605BE8720F904355BE2FF98689101BA7"/>
    <w:rsid w:val="00D72A7A"/>
  </w:style>
  <w:style w:type="paragraph" w:customStyle="1" w:styleId="48529DDE3E0F44818CB4117288BD579F">
    <w:name w:val="48529DDE3E0F44818CB4117288BD579F"/>
    <w:rsid w:val="00D72A7A"/>
  </w:style>
  <w:style w:type="paragraph" w:customStyle="1" w:styleId="C24DF565E5234AE08FA638B6BE98CBF8">
    <w:name w:val="C24DF565E5234AE08FA638B6BE98CBF8"/>
    <w:rsid w:val="00D72A7A"/>
  </w:style>
  <w:style w:type="paragraph" w:customStyle="1" w:styleId="09E32C4A23204F34B97B126015FB5E01">
    <w:name w:val="09E32C4A23204F34B97B126015FB5E01"/>
    <w:rsid w:val="00D72A7A"/>
  </w:style>
  <w:style w:type="paragraph" w:customStyle="1" w:styleId="4A1D38F9FAF34AD39916BF8DD124B882">
    <w:name w:val="4A1D38F9FAF34AD39916BF8DD124B882"/>
    <w:rsid w:val="00D72A7A"/>
  </w:style>
  <w:style w:type="paragraph" w:customStyle="1" w:styleId="0550A2ADA2D847BFB355B53B718A8729">
    <w:name w:val="0550A2ADA2D847BFB355B53B718A8729"/>
    <w:rsid w:val="00D72A7A"/>
  </w:style>
  <w:style w:type="paragraph" w:customStyle="1" w:styleId="FFF5DC1EBF814767A0631FAEC0789735">
    <w:name w:val="FFF5DC1EBF814767A0631FAEC0789735"/>
    <w:rsid w:val="00D72A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r="http://schemas.openxmlformats.org/officeDocument/2006/relationships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Junyszek</dc:creator>
  <cp:lastModifiedBy>Daniel Junyszek</cp:lastModifiedBy>
  <cp:revision>2</cp:revision>
  <dcterms:created xsi:type="dcterms:W3CDTF">2014-02-10T14:18:00Z</dcterms:created>
  <dcterms:modified xsi:type="dcterms:W3CDTF">2014-02-10T14:18:00Z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