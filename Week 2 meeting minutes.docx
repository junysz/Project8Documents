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1C0" w:rsidRDefault="003201C0">
      <w:pPr>
        <w:pStyle w:val="Title"/>
      </w:pPr>
      <w:sdt>
        <w:sdtPr>
          <w:id w:val="745540532"/>
          <w:placeholder>
            <w:docPart w:val="E0D3A44621D947C182A7421202939CB3"/>
          </w:placeholder>
        </w:sdtPr>
        <w:sdtContent>
          <w:r w:rsidR="008D7917">
            <w:t>WEEK 2</w:t>
          </w:r>
        </w:sdtContent>
      </w:sdt>
      <w:r w:rsidR="00072BE6">
        <w:t xml:space="preserve"> |MINUTES</w:t>
      </w:r>
    </w:p>
    <w:p w:rsidR="003201C0" w:rsidRDefault="00072BE6">
      <w:pPr>
        <w:pStyle w:val="Subtitle"/>
      </w:pPr>
      <w:r>
        <w:t xml:space="preserve">Meeting date </w:t>
      </w:r>
      <w:r>
        <w:t xml:space="preserve">| time </w:t>
      </w:r>
      <w:sdt>
        <w:sdtPr>
          <w:rPr>
            <w:rStyle w:val="SubtleEmphasis"/>
          </w:rPr>
          <w:id w:val="-471444906"/>
          <w:placeholder>
            <w:docPart w:val="A5F5E2FCA932481C8631AB6D4C56C4D7"/>
          </w:placeholder>
          <w:date w:fullDate="2014-02-07T00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8D7917">
            <w:rPr>
              <w:rStyle w:val="SubtleEmphasis"/>
            </w:rPr>
            <w:t>2/7/2014 12:00 AM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F49BF486D82D4A6EA5A46A790915CCAC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8D7917">
            <w:rPr>
              <w:rStyle w:val="SubtleEmphasis"/>
            </w:rPr>
            <w:t>IT1.1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5400"/>
        <w:gridCol w:w="5400"/>
      </w:tblGrid>
      <w:tr w:rsidR="003201C0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407"/>
              <w:gridCol w:w="2983"/>
            </w:tblGrid>
            <w:tr w:rsidR="003201C0">
              <w:tc>
                <w:tcPr>
                  <w:tcW w:w="2311" w:type="dxa"/>
                  <w:tcBorders>
                    <w:left w:val="nil"/>
                  </w:tcBorders>
                </w:tcPr>
                <w:p w:rsidR="003201C0" w:rsidRDefault="00072BE6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0BCD52847EA34F0B8CECD8E1D385D573"/>
                  </w:placeholder>
                </w:sdtPr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3201C0" w:rsidRDefault="008D7917" w:rsidP="008D7917">
                      <w:pPr>
                        <w:spacing w:after="0"/>
                      </w:pPr>
                      <w:r>
                        <w:t>Group 8</w:t>
                      </w:r>
                    </w:p>
                  </w:tc>
                </w:sdtContent>
              </w:sdt>
            </w:tr>
            <w:tr w:rsidR="003201C0">
              <w:tc>
                <w:tcPr>
                  <w:tcW w:w="2311" w:type="dxa"/>
                  <w:tcBorders>
                    <w:left w:val="nil"/>
                  </w:tcBorders>
                </w:tcPr>
                <w:p w:rsidR="003201C0" w:rsidRDefault="00072BE6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C3D164E6260F4785BF01DCB8A153D158"/>
                  </w:placeholder>
                </w:sdtPr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3201C0" w:rsidRDefault="008D7917" w:rsidP="008D7917">
                      <w:pPr>
                        <w:spacing w:after="0"/>
                      </w:pPr>
                      <w:r>
                        <w:t>Weekly</w:t>
                      </w:r>
                    </w:p>
                  </w:tc>
                </w:sdtContent>
              </w:sdt>
            </w:tr>
            <w:tr w:rsidR="003201C0">
              <w:tc>
                <w:tcPr>
                  <w:tcW w:w="2311" w:type="dxa"/>
                  <w:tcBorders>
                    <w:left w:val="nil"/>
                  </w:tcBorders>
                </w:tcPr>
                <w:p w:rsidR="003201C0" w:rsidRDefault="00072BE6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BCD52847EA34F0B8CECD8E1D385D573"/>
                  </w:placeholder>
                </w:sdtPr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3201C0" w:rsidRDefault="008D7917" w:rsidP="008D7917">
                      <w:pPr>
                        <w:spacing w:after="0"/>
                      </w:pPr>
                      <w:r>
                        <w:t>Arthur Tobin</w:t>
                      </w:r>
                    </w:p>
                  </w:tc>
                </w:sdtContent>
              </w:sdt>
            </w:tr>
            <w:tr w:rsidR="003201C0">
              <w:tc>
                <w:tcPr>
                  <w:tcW w:w="2311" w:type="dxa"/>
                  <w:tcBorders>
                    <w:left w:val="nil"/>
                  </w:tcBorders>
                </w:tcPr>
                <w:p w:rsidR="003201C0" w:rsidRDefault="00072BE6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0BCD52847EA34F0B8CECD8E1D385D573"/>
                  </w:placeholder>
                </w:sdtPr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3201C0" w:rsidRDefault="008D7917" w:rsidP="008D7917">
                      <w:pPr>
                        <w:spacing w:after="0"/>
                      </w:pPr>
                      <w:r>
                        <w:t xml:space="preserve">Daniel </w:t>
                      </w:r>
                      <w:proofErr w:type="spellStart"/>
                      <w:r>
                        <w:t>Junyszek</w:t>
                      </w:r>
                      <w:proofErr w:type="spellEnd"/>
                    </w:p>
                  </w:tc>
                </w:sdtContent>
              </w:sdt>
            </w:tr>
            <w:tr w:rsidR="003201C0">
              <w:tc>
                <w:tcPr>
                  <w:tcW w:w="2311" w:type="dxa"/>
                  <w:tcBorders>
                    <w:left w:val="nil"/>
                  </w:tcBorders>
                </w:tcPr>
                <w:p w:rsidR="003201C0" w:rsidRDefault="00072BE6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0BCD52847EA34F0B8CECD8E1D385D573"/>
                    </w:placeholder>
                  </w:sdtPr>
                  <w:sdtContent>
                    <w:p w:rsidR="003201C0" w:rsidRDefault="008D7917" w:rsidP="008D7917">
                      <w:pPr>
                        <w:spacing w:after="0"/>
                      </w:pPr>
                      <w:r>
                        <w:t xml:space="preserve">Gabriel </w:t>
                      </w:r>
                      <w:proofErr w:type="spellStart"/>
                      <w:r>
                        <w:t>Diac</w:t>
                      </w:r>
                      <w:proofErr w:type="spellEnd"/>
                    </w:p>
                  </w:sdtContent>
                </w:sdt>
              </w:tc>
            </w:tr>
          </w:tbl>
          <w:p w:rsidR="003201C0" w:rsidRDefault="003201C0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400"/>
            </w:tblGrid>
            <w:tr w:rsidR="003201C0">
              <w:tc>
                <w:tcPr>
                  <w:tcW w:w="5361" w:type="dxa"/>
                </w:tcPr>
                <w:p w:rsidR="003201C0" w:rsidRDefault="00072BE6">
                  <w:pPr>
                    <w:spacing w:after="0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EC4AD316F1E34DA6B769B3B2DD94EE8E"/>
                    </w:placeholder>
                  </w:sdtPr>
                  <w:sdtContent>
                    <w:p w:rsidR="008D7917" w:rsidRDefault="008D7917" w:rsidP="008D7917">
                      <w:pPr>
                        <w:spacing w:after="0"/>
                      </w:pPr>
                      <w:r>
                        <w:t xml:space="preserve">Gabriel </w:t>
                      </w:r>
                      <w:proofErr w:type="spellStart"/>
                      <w:r>
                        <w:t>Diac</w:t>
                      </w:r>
                      <w:proofErr w:type="spellEnd"/>
                    </w:p>
                    <w:p w:rsidR="008D7917" w:rsidRDefault="008D7917" w:rsidP="008D7917">
                      <w:pPr>
                        <w:spacing w:after="0"/>
                      </w:pPr>
                      <w:r>
                        <w:t>Christopher Harte</w:t>
                      </w:r>
                    </w:p>
                    <w:p w:rsidR="008D7917" w:rsidRDefault="008D7917" w:rsidP="008D7917">
                      <w:pPr>
                        <w:spacing w:after="0"/>
                      </w:pPr>
                      <w:r>
                        <w:t xml:space="preserve">Daniel </w:t>
                      </w:r>
                      <w:proofErr w:type="spellStart"/>
                      <w:r>
                        <w:t>Junyszek</w:t>
                      </w:r>
                      <w:proofErr w:type="spellEnd"/>
                    </w:p>
                    <w:p w:rsidR="003201C0" w:rsidRDefault="008D7917" w:rsidP="008D7917">
                      <w:pPr>
                        <w:spacing w:after="0"/>
                      </w:pPr>
                      <w:proofErr w:type="spellStart"/>
                      <w:r>
                        <w:t>Pawel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Radko</w:t>
                      </w:r>
                      <w:proofErr w:type="spellEnd"/>
                    </w:p>
                  </w:sdtContent>
                </w:sdt>
              </w:tc>
            </w:tr>
            <w:tr w:rsidR="008D7917">
              <w:tc>
                <w:tcPr>
                  <w:tcW w:w="5361" w:type="dxa"/>
                </w:tcPr>
                <w:p w:rsidR="008D7917" w:rsidRDefault="008D7917" w:rsidP="008D7917">
                  <w:pPr>
                    <w:spacing w:after="0"/>
                    <w:ind w:left="0"/>
                  </w:pPr>
                </w:p>
              </w:tc>
            </w:tr>
          </w:tbl>
          <w:p w:rsidR="003201C0" w:rsidRDefault="003201C0">
            <w:pPr>
              <w:spacing w:after="0"/>
            </w:pPr>
          </w:p>
        </w:tc>
      </w:tr>
    </w:tbl>
    <w:p w:rsidR="003201C0" w:rsidRDefault="00072BE6">
      <w:pPr>
        <w:pStyle w:val="Heading1"/>
      </w:pPr>
      <w:r>
        <w:t>Agenda topics</w:t>
      </w:r>
    </w:p>
    <w:p w:rsidR="008D7917" w:rsidRDefault="008D7917" w:rsidP="008D7917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-787192814"/>
          <w:placeholder>
            <w:docPart w:val="DFF1B9B1A24248809690023858002560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20min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1436948575"/>
          <w:placeholder>
            <w:docPart w:val="78D02376C405468895354B19C6645E13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Review of Software Implementation Plan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824712874"/>
          <w:placeholder>
            <w:docPart w:val="45270D62A5394CF9985FD0E0FA56D641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All</w:t>
          </w:r>
        </w:sdtContent>
      </w:sdt>
    </w:p>
    <w:p w:rsidR="008D7917" w:rsidRDefault="008D7917" w:rsidP="008D7917">
      <w:r w:rsidRPr="00BF5938">
        <w:rPr>
          <w:b/>
        </w:rPr>
        <w:t>Discussion</w:t>
      </w:r>
      <w:r w:rsidR="00BF5938" w:rsidRPr="00BF5938">
        <w:rPr>
          <w:b/>
        </w:rPr>
        <w:t>:</w:t>
      </w:r>
      <w:r>
        <w:t xml:space="preserve"> All</w:t>
      </w:r>
      <w:sdt>
        <w:sdtPr>
          <w:id w:val="-1376999390"/>
          <w:placeholder>
            <w:docPart w:val="FC6862C3E1344CA79E17E31B5AEA7780"/>
          </w:placeholder>
        </w:sdtPr>
        <w:sdtContent>
          <w:r>
            <w:t xml:space="preserve"> members of the </w:t>
          </w:r>
          <w:r w:rsidR="00BF5938">
            <w:t>group</w:t>
          </w:r>
          <w:r>
            <w:t xml:space="preserve"> agreed on </w:t>
          </w:r>
          <w:r w:rsidR="00BF5938">
            <w:t>following plan</w:t>
          </w:r>
          <w:r>
            <w:t xml:space="preserve"> for implementing the system for Pro Musica:</w:t>
          </w:r>
        </w:sdtContent>
      </w:sdt>
    </w:p>
    <w:p w:rsidR="00BF5938" w:rsidRDefault="00BF5938" w:rsidP="00BF5938">
      <w:r>
        <w:t>-Implement Class Diagram</w:t>
      </w:r>
    </w:p>
    <w:p w:rsidR="00BF5938" w:rsidRDefault="00BF5938" w:rsidP="00BF5938">
      <w:r>
        <w:t>-Implement Sequence Diagram</w:t>
      </w:r>
    </w:p>
    <w:p w:rsidR="00BF5938" w:rsidRDefault="00BF5938" w:rsidP="00BF5938">
      <w:r>
        <w:t>-Implement 3</w:t>
      </w:r>
      <w:r w:rsidRPr="00BF5938">
        <w:rPr>
          <w:vertAlign w:val="superscript"/>
        </w:rPr>
        <w:t>rd</w:t>
      </w:r>
      <w:r>
        <w:t xml:space="preserve"> NF Database Model</w:t>
      </w:r>
    </w:p>
    <w:p w:rsidR="00BF5938" w:rsidRDefault="00BF5938" w:rsidP="00BF5938">
      <w:r>
        <w:t>-GUI Initial Design</w:t>
      </w:r>
    </w:p>
    <w:p w:rsidR="003201C0" w:rsidRDefault="008D7917" w:rsidP="00BF5938">
      <w:r w:rsidRPr="00BF5938">
        <w:rPr>
          <w:b/>
        </w:rPr>
        <w:t>Conclusion</w:t>
      </w:r>
      <w:sdt>
        <w:sdtPr>
          <w:rPr>
            <w:b/>
          </w:rPr>
          <w:id w:val="1885980325"/>
          <w:placeholder>
            <w:docPart w:val="E419379556DA4F4CAEA6FE8546679F9F"/>
          </w:placeholder>
        </w:sdtPr>
        <w:sdtEndPr>
          <w:rPr>
            <w:b w:val="0"/>
          </w:rPr>
        </w:sdtEndPr>
        <w:sdtContent>
          <w:r w:rsidR="00BF5938" w:rsidRPr="00BF5938">
            <w:rPr>
              <w:b/>
            </w:rPr>
            <w:t>:</w:t>
          </w:r>
          <w:r w:rsidR="00BF5938">
            <w:t xml:space="preserve"> All of the following should be completed by: 13/02/2014</w:t>
          </w:r>
        </w:sdtContent>
      </w:sdt>
    </w:p>
    <w:p w:rsidR="00BF5938" w:rsidRDefault="00BF5938" w:rsidP="00BF5938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60356866"/>
          <w:placeholder>
            <w:docPart w:val="A319FC72A84143C4B3951F62B6B7FFD8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2 hr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60356867"/>
          <w:placeholder>
            <w:docPart w:val="A841F87833A749709F8DB9D5584327EB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Implementation of Class Diagram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60356868"/>
          <w:placeholder>
            <w:docPart w:val="76C341CF90AD402289D285E33C94EC98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All</w:t>
          </w:r>
        </w:sdtContent>
      </w:sdt>
    </w:p>
    <w:p w:rsidR="00BF5938" w:rsidRDefault="00BF5938" w:rsidP="00BF5938">
      <w:r w:rsidRPr="00BF5938">
        <w:rPr>
          <w:b/>
        </w:rPr>
        <w:t>Discussion:</w:t>
      </w:r>
      <w:r>
        <w:t xml:space="preserve"> on how the classes should look.</w:t>
      </w:r>
    </w:p>
    <w:p w:rsidR="00BF5938" w:rsidRDefault="00BF5938" w:rsidP="00BF5938">
      <w:r w:rsidRPr="00BF5938">
        <w:rPr>
          <w:b/>
        </w:rPr>
        <w:t>Conclusion</w:t>
      </w:r>
      <w:sdt>
        <w:sdtPr>
          <w:rPr>
            <w:b/>
          </w:rPr>
          <w:id w:val="60356870"/>
          <w:placeholder>
            <w:docPart w:val="FCAA18A3A1A5496881C12E81B58754AD"/>
          </w:placeholder>
        </w:sdtPr>
        <w:sdtEndPr>
          <w:rPr>
            <w:b w:val="0"/>
          </w:rPr>
        </w:sdtEndPr>
        <w:sdtContent>
          <w:r w:rsidRPr="00BF5938">
            <w:rPr>
              <w:b/>
            </w:rPr>
            <w:t>:</w:t>
          </w:r>
          <w:r>
            <w:t xml:space="preserve"> Finished Version of Class Diagram.</w:t>
          </w:r>
        </w:sdtContent>
      </w:sdt>
    </w:p>
    <w:p w:rsidR="00BF5938" w:rsidRDefault="00BF5938" w:rsidP="00BF5938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60356872"/>
          <w:placeholder>
            <w:docPart w:val="1EC11602559B402FB52DABA0DBD9A8B6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10 min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60356873"/>
          <w:placeholder>
            <w:docPart w:val="B91931F1F0664478AEAE30AB5810F588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 xml:space="preserve">Meeting Schedule for </w:t>
          </w:r>
          <w:proofErr w:type="gramStart"/>
          <w:r>
            <w:rPr>
              <w:rStyle w:val="SubtleEmphasis"/>
            </w:rPr>
            <w:t>Week  3</w:t>
          </w:r>
          <w:proofErr w:type="gramEnd"/>
        </w:sdtContent>
      </w:sdt>
      <w:r>
        <w:t xml:space="preserve"> | Presenter </w:t>
      </w:r>
      <w:sdt>
        <w:sdtPr>
          <w:rPr>
            <w:rStyle w:val="SubtleEmphasis"/>
          </w:rPr>
          <w:id w:val="60356874"/>
          <w:placeholder>
            <w:docPart w:val="6E565AE8D98247AFB87FF6CAA89210C1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All</w:t>
          </w:r>
        </w:sdtContent>
      </w:sdt>
    </w:p>
    <w:p w:rsidR="00BF5938" w:rsidRDefault="00BF5938" w:rsidP="00BF5938">
      <w:r w:rsidRPr="00BF5938">
        <w:rPr>
          <w:b/>
        </w:rPr>
        <w:t>Discussion:</w:t>
      </w:r>
      <w:r>
        <w:t xml:space="preserve"> Discuss and agree on times of the meetings.</w:t>
      </w:r>
    </w:p>
    <w:p w:rsidR="00BF5938" w:rsidRDefault="00BF5938" w:rsidP="00BF5938">
      <w:r w:rsidRPr="00BF5938">
        <w:rPr>
          <w:b/>
        </w:rPr>
        <w:t>Conclusion</w:t>
      </w:r>
      <w:r>
        <w:rPr>
          <w:b/>
        </w:rPr>
        <w:t xml:space="preserve">: </w:t>
      </w:r>
      <w:r>
        <w:t>Members agreed on the following times:</w:t>
      </w:r>
    </w:p>
    <w:p w:rsidR="00BF5938" w:rsidRPr="00BF5938" w:rsidRDefault="00BF5938" w:rsidP="00BF5938">
      <w:pPr>
        <w:pStyle w:val="ListParagraph"/>
        <w:numPr>
          <w:ilvl w:val="0"/>
          <w:numId w:val="11"/>
        </w:numPr>
      </w:pPr>
      <w:r w:rsidRPr="00BF5938">
        <w:t>10/02/2014</w:t>
      </w:r>
      <w:r>
        <w:t xml:space="preserve"> 12:00 – 14:00</w:t>
      </w:r>
    </w:p>
    <w:p w:rsidR="00070747" w:rsidRPr="00BF5938" w:rsidRDefault="00070747" w:rsidP="00070747">
      <w:pPr>
        <w:pStyle w:val="ListParagraph"/>
        <w:numPr>
          <w:ilvl w:val="0"/>
          <w:numId w:val="11"/>
        </w:numPr>
      </w:pPr>
      <w:r>
        <w:t>12</w:t>
      </w:r>
      <w:r w:rsidRPr="00BF5938">
        <w:t>/02/2014</w:t>
      </w:r>
      <w:r>
        <w:t xml:space="preserve"> 12:00 – 14:00</w:t>
      </w:r>
    </w:p>
    <w:p w:rsidR="00BF5938" w:rsidRDefault="00070747" w:rsidP="00070747">
      <w:pPr>
        <w:pStyle w:val="ListParagraph"/>
        <w:numPr>
          <w:ilvl w:val="0"/>
          <w:numId w:val="11"/>
        </w:numPr>
      </w:pPr>
      <w:r>
        <w:t>If necessary 15/02/2014 12:00</w:t>
      </w:r>
    </w:p>
    <w:sectPr w:rsidR="00BF5938" w:rsidSect="003201C0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BE6" w:rsidRDefault="00072BE6">
      <w:r>
        <w:separator/>
      </w:r>
    </w:p>
    <w:p w:rsidR="00072BE6" w:rsidRDefault="00072BE6"/>
    <w:p w:rsidR="00072BE6" w:rsidRDefault="00072BE6"/>
  </w:endnote>
  <w:endnote w:type="continuationSeparator" w:id="0">
    <w:p w:rsidR="00072BE6" w:rsidRDefault="00072BE6">
      <w:r>
        <w:continuationSeparator/>
      </w:r>
    </w:p>
    <w:p w:rsidR="00072BE6" w:rsidRDefault="00072BE6"/>
    <w:p w:rsidR="00072BE6" w:rsidRDefault="00072BE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1C0" w:rsidRDefault="00072BE6">
    <w:pPr>
      <w:pStyle w:val="Footer"/>
    </w:pPr>
    <w:r>
      <w:t xml:space="preserve">Page </w:t>
    </w:r>
    <w:r w:rsidR="003201C0">
      <w:fldChar w:fldCharType="begin"/>
    </w:r>
    <w:r>
      <w:instrText xml:space="preserve"> PAGE   \* MERGEFORMAT </w:instrText>
    </w:r>
    <w:r w:rsidR="003201C0">
      <w:fldChar w:fldCharType="separate"/>
    </w:r>
    <w:r w:rsidR="00BF5938">
      <w:rPr>
        <w:noProof/>
      </w:rPr>
      <w:t>2</w:t>
    </w:r>
    <w:r w:rsidR="003201C0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BE6" w:rsidRDefault="00072BE6">
      <w:r>
        <w:separator/>
      </w:r>
    </w:p>
    <w:p w:rsidR="00072BE6" w:rsidRDefault="00072BE6"/>
    <w:p w:rsidR="00072BE6" w:rsidRDefault="00072BE6"/>
  </w:footnote>
  <w:footnote w:type="continuationSeparator" w:id="0">
    <w:p w:rsidR="00072BE6" w:rsidRDefault="00072BE6">
      <w:r>
        <w:continuationSeparator/>
      </w:r>
    </w:p>
    <w:p w:rsidR="00072BE6" w:rsidRDefault="00072BE6"/>
    <w:p w:rsidR="00072BE6" w:rsidRDefault="00072BE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1E05F2"/>
    <w:multiLevelType w:val="hybridMultilevel"/>
    <w:tmpl w:val="278ED294"/>
    <w:lvl w:ilvl="0" w:tplc="720CB200"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  <w:b/>
      </w:rPr>
    </w:lvl>
    <w:lvl w:ilvl="1" w:tplc="1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D7917"/>
    <w:rsid w:val="00070747"/>
    <w:rsid w:val="00072BE6"/>
    <w:rsid w:val="003201C0"/>
    <w:rsid w:val="006263AA"/>
    <w:rsid w:val="008D7917"/>
    <w:rsid w:val="00BF5938"/>
    <w:rsid w:val="00DA6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0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1C0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3201C0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rsid w:val="003201C0"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rsid w:val="003201C0"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201C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unhideWhenUsed/>
    <w:qFormat/>
    <w:rsid w:val="003201C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201C0"/>
    <w:rPr>
      <w:color w:val="808080"/>
    </w:rPr>
  </w:style>
  <w:style w:type="paragraph" w:styleId="Footer">
    <w:name w:val="footer"/>
    <w:basedOn w:val="Normal"/>
    <w:link w:val="FooterChar"/>
    <w:uiPriority w:val="1"/>
    <w:unhideWhenUsed/>
    <w:rsid w:val="003201C0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sid w:val="003201C0"/>
    <w:rPr>
      <w:sz w:val="21"/>
      <w:szCs w:val="21"/>
    </w:rPr>
  </w:style>
  <w:style w:type="paragraph" w:styleId="Title">
    <w:name w:val="Title"/>
    <w:basedOn w:val="Normal"/>
    <w:next w:val="Normal"/>
    <w:qFormat/>
    <w:rsid w:val="003201C0"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rsid w:val="003201C0"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201C0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sid w:val="003201C0"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3201C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01C0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3A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3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BF59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Junyszek\Downloads\TS1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D3A44621D947C182A7421202939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69C0C-0A2F-471A-89EC-EAE500B9B0A7}"/>
      </w:docPartPr>
      <w:docPartBody>
        <w:p w:rsidR="00000000" w:rsidRDefault="00A352A6">
          <w:pPr>
            <w:pStyle w:val="E0D3A44621D947C182A7421202939CB3"/>
          </w:pPr>
          <w:r>
            <w:t>[Meeting Title]</w:t>
          </w:r>
        </w:p>
      </w:docPartBody>
    </w:docPart>
    <w:docPart>
      <w:docPartPr>
        <w:name w:val="A5F5E2FCA932481C8631AB6D4C56C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FB620-E90A-4BBA-9689-BFDA343275A7}"/>
      </w:docPartPr>
      <w:docPartBody>
        <w:p w:rsidR="00000000" w:rsidRDefault="00A352A6">
          <w:pPr>
            <w:pStyle w:val="A5F5E2FCA932481C8631AB6D4C56C4D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F49BF486D82D4A6EA5A46A790915C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6E824-9756-4394-9E33-87020F0493DA}"/>
      </w:docPartPr>
      <w:docPartBody>
        <w:p w:rsidR="00000000" w:rsidRDefault="00A352A6">
          <w:pPr>
            <w:pStyle w:val="F49BF486D82D4A6EA5A46A790915CCAC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0BCD52847EA34F0B8CECD8E1D385D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9A4DB-E84C-4F8E-A9BF-9161AC7EBF87}"/>
      </w:docPartPr>
      <w:docPartBody>
        <w:p w:rsidR="00000000" w:rsidRDefault="00A352A6">
          <w:pPr>
            <w:pStyle w:val="0BCD52847EA34F0B8CECD8E1D385D573"/>
          </w:pPr>
          <w:r>
            <w:t>[Name]</w:t>
          </w:r>
        </w:p>
      </w:docPartBody>
    </w:docPart>
    <w:docPart>
      <w:docPartPr>
        <w:name w:val="C3D164E6260F4785BF01DCB8A153D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EF04-C6D1-4776-9B39-103C734D15C7}"/>
      </w:docPartPr>
      <w:docPartBody>
        <w:p w:rsidR="00000000" w:rsidRDefault="00A352A6">
          <w:pPr>
            <w:pStyle w:val="C3D164E6260F4785BF01DCB8A153D158"/>
          </w:pPr>
          <w:r>
            <w:t>[Purpose]</w:t>
          </w:r>
        </w:p>
      </w:docPartBody>
    </w:docPart>
    <w:docPart>
      <w:docPartPr>
        <w:name w:val="EC4AD316F1E34DA6B769B3B2DD94E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0295-1DB7-438B-903E-554BE40B4085}"/>
      </w:docPartPr>
      <w:docPartBody>
        <w:p w:rsidR="00000000" w:rsidRDefault="00A352A6">
          <w:pPr>
            <w:pStyle w:val="EC4AD316F1E34DA6B769B3B2DD94EE8E"/>
          </w:pPr>
          <w:r>
            <w:t>[Attendees]</w:t>
          </w:r>
        </w:p>
      </w:docPartBody>
    </w:docPart>
    <w:docPart>
      <w:docPartPr>
        <w:name w:val="DFF1B9B1A24248809690023858002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B1B0D-E2E2-43FC-B952-50D0EB8A9FE3}"/>
      </w:docPartPr>
      <w:docPartBody>
        <w:p w:rsidR="00000000" w:rsidRDefault="005D5B64" w:rsidP="005D5B64">
          <w:pPr>
            <w:pStyle w:val="DFF1B9B1A24248809690023858002560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78D02376C405468895354B19C6645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F7829-2BA7-42EF-9B03-E2A62D266168}"/>
      </w:docPartPr>
      <w:docPartBody>
        <w:p w:rsidR="00000000" w:rsidRDefault="005D5B64" w:rsidP="005D5B64">
          <w:pPr>
            <w:pStyle w:val="78D02376C405468895354B19C6645E13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45270D62A5394CF9985FD0E0FA56D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42869-0396-4841-A311-D5EF5FD6D5D1}"/>
      </w:docPartPr>
      <w:docPartBody>
        <w:p w:rsidR="00000000" w:rsidRDefault="005D5B64" w:rsidP="005D5B64">
          <w:pPr>
            <w:pStyle w:val="45270D62A5394CF9985FD0E0FA56D641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FC6862C3E1344CA79E17E31B5AEA7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7A625-A228-4AAB-A509-834F3BB89C65}"/>
      </w:docPartPr>
      <w:docPartBody>
        <w:p w:rsidR="00000000" w:rsidRDefault="005D5B64" w:rsidP="005D5B64">
          <w:pPr>
            <w:pStyle w:val="FC6862C3E1344CA79E17E31B5AEA7780"/>
          </w:pPr>
          <w:r>
            <w:t>[Conversation]</w:t>
          </w:r>
        </w:p>
      </w:docPartBody>
    </w:docPart>
    <w:docPart>
      <w:docPartPr>
        <w:name w:val="E419379556DA4F4CAEA6FE8546679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9D45D-860D-44AB-A10C-1CE6B703844F}"/>
      </w:docPartPr>
      <w:docPartBody>
        <w:p w:rsidR="00000000" w:rsidRDefault="005D5B64" w:rsidP="005D5B64">
          <w:pPr>
            <w:pStyle w:val="E419379556DA4F4CAEA6FE8546679F9F"/>
          </w:pPr>
          <w:r>
            <w:t>[Closing]</w:t>
          </w:r>
        </w:p>
      </w:docPartBody>
    </w:docPart>
    <w:docPart>
      <w:docPartPr>
        <w:name w:val="A319FC72A84143C4B3951F62B6B7F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B610-8E17-4CC3-9313-754AFBBCE02F}"/>
      </w:docPartPr>
      <w:docPartBody>
        <w:p w:rsidR="00000000" w:rsidRDefault="005D5B64" w:rsidP="005D5B64">
          <w:pPr>
            <w:pStyle w:val="A319FC72A84143C4B3951F62B6B7FFD8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A841F87833A749709F8DB9D558432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D4F4D-FF11-46AB-BB13-1ECC0A6FE817}"/>
      </w:docPartPr>
      <w:docPartBody>
        <w:p w:rsidR="00000000" w:rsidRDefault="005D5B64" w:rsidP="005D5B64">
          <w:pPr>
            <w:pStyle w:val="A841F87833A749709F8DB9D5584327EB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76C341CF90AD402289D285E33C94E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DD6BC-66AA-4DE3-9DFF-EE9B0B36B503}"/>
      </w:docPartPr>
      <w:docPartBody>
        <w:p w:rsidR="00000000" w:rsidRDefault="005D5B64" w:rsidP="005D5B64">
          <w:pPr>
            <w:pStyle w:val="76C341CF90AD402289D285E33C94EC98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FCAA18A3A1A5496881C12E81B5875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4591B-401B-4060-9B13-06BA13F92227}"/>
      </w:docPartPr>
      <w:docPartBody>
        <w:p w:rsidR="00000000" w:rsidRDefault="005D5B64" w:rsidP="005D5B64">
          <w:pPr>
            <w:pStyle w:val="FCAA18A3A1A5496881C12E81B58754AD"/>
          </w:pPr>
          <w:r>
            <w:t>[Closing]</w:t>
          </w:r>
        </w:p>
      </w:docPartBody>
    </w:docPart>
    <w:docPart>
      <w:docPartPr>
        <w:name w:val="1EC11602559B402FB52DABA0DBD9A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5A2C2-BE96-412C-B16E-ACD58CE7E67B}"/>
      </w:docPartPr>
      <w:docPartBody>
        <w:p w:rsidR="00000000" w:rsidRDefault="005D5B64" w:rsidP="005D5B64">
          <w:pPr>
            <w:pStyle w:val="1EC11602559B402FB52DABA0DBD9A8B6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B91931F1F0664478AEAE30AB5810F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9C129-E84F-4F27-9A4A-9F468653F88B}"/>
      </w:docPartPr>
      <w:docPartBody>
        <w:p w:rsidR="00000000" w:rsidRDefault="005D5B64" w:rsidP="005D5B64">
          <w:pPr>
            <w:pStyle w:val="B91931F1F0664478AEAE30AB5810F588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6E565AE8D98247AFB87FF6CAA8921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27DAE-0E55-48B4-A49A-90304BC66448}"/>
      </w:docPartPr>
      <w:docPartBody>
        <w:p w:rsidR="00000000" w:rsidRDefault="005D5B64" w:rsidP="005D5B64">
          <w:pPr>
            <w:pStyle w:val="6E565AE8D98247AFB87FF6CAA89210C1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D5B64"/>
    <w:rsid w:val="005D5B64"/>
    <w:rsid w:val="00A35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D3A44621D947C182A7421202939CB3">
    <w:name w:val="E0D3A44621D947C182A7421202939CB3"/>
  </w:style>
  <w:style w:type="character" w:styleId="SubtleEmphasis">
    <w:name w:val="Subtle Emphasis"/>
    <w:basedOn w:val="DefaultParagraphFont"/>
    <w:unhideWhenUsed/>
    <w:qFormat/>
    <w:rsid w:val="005D5B64"/>
    <w:rPr>
      <w:i/>
      <w:iCs/>
      <w:color w:val="auto"/>
    </w:rPr>
  </w:style>
  <w:style w:type="paragraph" w:customStyle="1" w:styleId="A5F5E2FCA932481C8631AB6D4C56C4D7">
    <w:name w:val="A5F5E2FCA932481C8631AB6D4C56C4D7"/>
  </w:style>
  <w:style w:type="paragraph" w:customStyle="1" w:styleId="F49BF486D82D4A6EA5A46A790915CCAC">
    <w:name w:val="F49BF486D82D4A6EA5A46A790915CCAC"/>
  </w:style>
  <w:style w:type="paragraph" w:customStyle="1" w:styleId="0BCD52847EA34F0B8CECD8E1D385D573">
    <w:name w:val="0BCD52847EA34F0B8CECD8E1D385D573"/>
  </w:style>
  <w:style w:type="paragraph" w:customStyle="1" w:styleId="C3D164E6260F4785BF01DCB8A153D158">
    <w:name w:val="C3D164E6260F4785BF01DCB8A153D158"/>
  </w:style>
  <w:style w:type="paragraph" w:customStyle="1" w:styleId="EC4AD316F1E34DA6B769B3B2DD94EE8E">
    <w:name w:val="EC4AD316F1E34DA6B769B3B2DD94EE8E"/>
  </w:style>
  <w:style w:type="paragraph" w:customStyle="1" w:styleId="6BEA59F6A9EE465FB987E6A00576BE86">
    <w:name w:val="6BEA59F6A9EE465FB987E6A00576BE86"/>
  </w:style>
  <w:style w:type="paragraph" w:customStyle="1" w:styleId="6ECFD715636F41BAB0677D978656B82C">
    <w:name w:val="6ECFD715636F41BAB0677D978656B82C"/>
  </w:style>
  <w:style w:type="paragraph" w:customStyle="1" w:styleId="6687B180AA304FA3A4EA62C82B18F29E">
    <w:name w:val="6687B180AA304FA3A4EA62C82B18F29E"/>
  </w:style>
  <w:style w:type="paragraph" w:customStyle="1" w:styleId="5FFF78CBC80B475380BDB6CC186E29C2">
    <w:name w:val="5FFF78CBC80B475380BDB6CC186E29C2"/>
  </w:style>
  <w:style w:type="paragraph" w:customStyle="1" w:styleId="605BE8720F904355BE2FF98689101BA7">
    <w:name w:val="605BE8720F904355BE2FF98689101BA7"/>
  </w:style>
  <w:style w:type="paragraph" w:customStyle="1" w:styleId="48529DDE3E0F44818CB4117288BD579F">
    <w:name w:val="48529DDE3E0F44818CB4117288BD579F"/>
  </w:style>
  <w:style w:type="paragraph" w:customStyle="1" w:styleId="C24DF565E5234AE08FA638B6BE98CBF8">
    <w:name w:val="C24DF565E5234AE08FA638B6BE98CBF8"/>
  </w:style>
  <w:style w:type="paragraph" w:customStyle="1" w:styleId="09E32C4A23204F34B97B126015FB5E01">
    <w:name w:val="09E32C4A23204F34B97B126015FB5E01"/>
  </w:style>
  <w:style w:type="paragraph" w:customStyle="1" w:styleId="4A1D38F9FAF34AD39916BF8DD124B882">
    <w:name w:val="4A1D38F9FAF34AD39916BF8DD124B882"/>
  </w:style>
  <w:style w:type="paragraph" w:customStyle="1" w:styleId="0550A2ADA2D847BFB355B53B718A8729">
    <w:name w:val="0550A2ADA2D847BFB355B53B718A8729"/>
  </w:style>
  <w:style w:type="paragraph" w:customStyle="1" w:styleId="501C7D59E4F6448B83C388137C8BE998">
    <w:name w:val="501C7D59E4F6448B83C388137C8BE998"/>
    <w:rsid w:val="005D5B64"/>
  </w:style>
  <w:style w:type="paragraph" w:customStyle="1" w:styleId="20E47E272C7842C888E5D0CFC29532C9">
    <w:name w:val="20E47E272C7842C888E5D0CFC29532C9"/>
    <w:rsid w:val="005D5B64"/>
  </w:style>
  <w:style w:type="paragraph" w:customStyle="1" w:styleId="907663CBD623465C878E857F08E5A317">
    <w:name w:val="907663CBD623465C878E857F08E5A317"/>
    <w:rsid w:val="005D5B64"/>
  </w:style>
  <w:style w:type="paragraph" w:customStyle="1" w:styleId="E57A22404D2448E1AC4AC828EA659993">
    <w:name w:val="E57A22404D2448E1AC4AC828EA659993"/>
    <w:rsid w:val="005D5B64"/>
  </w:style>
  <w:style w:type="paragraph" w:customStyle="1" w:styleId="97DD91079C5E4769B8784DF531442986">
    <w:name w:val="97DD91079C5E4769B8784DF531442986"/>
    <w:rsid w:val="005D5B64"/>
  </w:style>
  <w:style w:type="paragraph" w:customStyle="1" w:styleId="2117DF908D9B48CB888754CA0A9377D9">
    <w:name w:val="2117DF908D9B48CB888754CA0A9377D9"/>
    <w:rsid w:val="005D5B64"/>
  </w:style>
  <w:style w:type="paragraph" w:customStyle="1" w:styleId="3C793201341048BCBEDAF6F6A35188FC">
    <w:name w:val="3C793201341048BCBEDAF6F6A35188FC"/>
    <w:rsid w:val="005D5B64"/>
  </w:style>
  <w:style w:type="paragraph" w:customStyle="1" w:styleId="3B4DCA9F623F4D1B91523A3E7373DC9A">
    <w:name w:val="3B4DCA9F623F4D1B91523A3E7373DC9A"/>
    <w:rsid w:val="005D5B64"/>
  </w:style>
  <w:style w:type="paragraph" w:customStyle="1" w:styleId="DFF1B9B1A24248809690023858002560">
    <w:name w:val="DFF1B9B1A24248809690023858002560"/>
    <w:rsid w:val="005D5B64"/>
  </w:style>
  <w:style w:type="paragraph" w:customStyle="1" w:styleId="78D02376C405468895354B19C6645E13">
    <w:name w:val="78D02376C405468895354B19C6645E13"/>
    <w:rsid w:val="005D5B64"/>
  </w:style>
  <w:style w:type="paragraph" w:customStyle="1" w:styleId="45270D62A5394CF9985FD0E0FA56D641">
    <w:name w:val="45270D62A5394CF9985FD0E0FA56D641"/>
    <w:rsid w:val="005D5B64"/>
  </w:style>
  <w:style w:type="paragraph" w:customStyle="1" w:styleId="FC6862C3E1344CA79E17E31B5AEA7780">
    <w:name w:val="FC6862C3E1344CA79E17E31B5AEA7780"/>
    <w:rsid w:val="005D5B64"/>
  </w:style>
  <w:style w:type="paragraph" w:customStyle="1" w:styleId="E419379556DA4F4CAEA6FE8546679F9F">
    <w:name w:val="E419379556DA4F4CAEA6FE8546679F9F"/>
    <w:rsid w:val="005D5B64"/>
  </w:style>
  <w:style w:type="paragraph" w:customStyle="1" w:styleId="DFB4A20615C04F479A83C6284A06A13B">
    <w:name w:val="DFB4A20615C04F479A83C6284A06A13B"/>
    <w:rsid w:val="005D5B64"/>
  </w:style>
  <w:style w:type="paragraph" w:customStyle="1" w:styleId="AA77BE979BF24B3BA9EF22598293B555">
    <w:name w:val="AA77BE979BF24B3BA9EF22598293B555"/>
    <w:rsid w:val="005D5B64"/>
  </w:style>
  <w:style w:type="paragraph" w:customStyle="1" w:styleId="E18F00AFC6F5477CA4CD13C062408E81">
    <w:name w:val="E18F00AFC6F5477CA4CD13C062408E81"/>
    <w:rsid w:val="005D5B64"/>
  </w:style>
  <w:style w:type="paragraph" w:customStyle="1" w:styleId="A319FC72A84143C4B3951F62B6B7FFD8">
    <w:name w:val="A319FC72A84143C4B3951F62B6B7FFD8"/>
    <w:rsid w:val="005D5B64"/>
  </w:style>
  <w:style w:type="paragraph" w:customStyle="1" w:styleId="A841F87833A749709F8DB9D5584327EB">
    <w:name w:val="A841F87833A749709F8DB9D5584327EB"/>
    <w:rsid w:val="005D5B64"/>
  </w:style>
  <w:style w:type="paragraph" w:customStyle="1" w:styleId="76C341CF90AD402289D285E33C94EC98">
    <w:name w:val="76C341CF90AD402289D285E33C94EC98"/>
    <w:rsid w:val="005D5B64"/>
  </w:style>
  <w:style w:type="paragraph" w:customStyle="1" w:styleId="813BA5DE350F4155B4B25F216CE70BFC">
    <w:name w:val="813BA5DE350F4155B4B25F216CE70BFC"/>
    <w:rsid w:val="005D5B64"/>
  </w:style>
  <w:style w:type="paragraph" w:customStyle="1" w:styleId="FCAA18A3A1A5496881C12E81B58754AD">
    <w:name w:val="FCAA18A3A1A5496881C12E81B58754AD"/>
    <w:rsid w:val="005D5B64"/>
  </w:style>
  <w:style w:type="paragraph" w:customStyle="1" w:styleId="1EC11602559B402FB52DABA0DBD9A8B6">
    <w:name w:val="1EC11602559B402FB52DABA0DBD9A8B6"/>
    <w:rsid w:val="005D5B64"/>
  </w:style>
  <w:style w:type="paragraph" w:customStyle="1" w:styleId="B91931F1F0664478AEAE30AB5810F588">
    <w:name w:val="B91931F1F0664478AEAE30AB5810F588"/>
    <w:rsid w:val="005D5B64"/>
  </w:style>
  <w:style w:type="paragraph" w:customStyle="1" w:styleId="6E565AE8D98247AFB87FF6CAA89210C1">
    <w:name w:val="6E565AE8D98247AFB87FF6CAA89210C1"/>
    <w:rsid w:val="005D5B64"/>
  </w:style>
  <w:style w:type="paragraph" w:customStyle="1" w:styleId="90913FEFD5CB46F3B1EBB33412D59BB3">
    <w:name w:val="90913FEFD5CB46F3B1EBB33412D59BB3"/>
    <w:rsid w:val="005D5B64"/>
  </w:style>
  <w:style w:type="paragraph" w:customStyle="1" w:styleId="61FB513E41A5432CAD8C458F3B00803A">
    <w:name w:val="61FB513E41A5432CAD8C458F3B00803A"/>
    <w:rsid w:val="005D5B64"/>
  </w:style>
  <w:style w:type="paragraph" w:customStyle="1" w:styleId="B3351F960F5E4A92A5DCB45861EBDF05">
    <w:name w:val="B3351F960F5E4A92A5DCB45861EBDF05"/>
    <w:rsid w:val="005D5B64"/>
  </w:style>
  <w:style w:type="paragraph" w:customStyle="1" w:styleId="6F2F595776354A0296186A067558B843">
    <w:name w:val="6F2F595776354A0296186A067558B843"/>
    <w:rsid w:val="005D5B64"/>
  </w:style>
  <w:style w:type="paragraph" w:customStyle="1" w:styleId="93C0E7C9A50E41A4B95DAADE294FDD32">
    <w:name w:val="93C0E7C9A50E41A4B95DAADE294FDD32"/>
    <w:rsid w:val="005D5B64"/>
  </w:style>
  <w:style w:type="paragraph" w:customStyle="1" w:styleId="DCEFBD5DF0294A7B8BF7365B596A1585">
    <w:name w:val="DCEFBD5DF0294A7B8BF7365B596A1585"/>
    <w:rsid w:val="005D5B64"/>
  </w:style>
  <w:style w:type="paragraph" w:customStyle="1" w:styleId="71E593CAC9EC48C198A168B15D325037">
    <w:name w:val="71E593CAC9EC48C198A168B15D325037"/>
    <w:rsid w:val="005D5B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r="http://schemas.openxmlformats.org/officeDocument/2006/relationships" xmlns="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TS103463080</Template>
  <TotalTime>18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Junyszek</dc:creator>
  <cp:lastModifiedBy>Daniel Junyszek</cp:lastModifiedBy>
  <cp:revision>2</cp:revision>
  <dcterms:created xsi:type="dcterms:W3CDTF">2014-02-07T14:41:00Z</dcterms:created>
  <dcterms:modified xsi:type="dcterms:W3CDTF">2014-02-07T14:41:00Z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